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6B18" w:rsidRDefault="00A66B18" w:rsidP="00172B88">
      <w:pPr>
        <w:spacing w:line="480" w:lineRule="auto"/>
        <w:rPr>
          <w:rtl/>
        </w:rPr>
      </w:pPr>
    </w:p>
    <w:p w:rsidR="00BA167A" w:rsidRPr="00B86480" w:rsidRDefault="00BA167A" w:rsidP="00B86480">
      <w:pPr>
        <w:pStyle w:val="a5"/>
        <w:bidi/>
        <w:spacing w:line="480" w:lineRule="auto"/>
        <w:jc w:val="center"/>
        <w:rPr>
          <w:rFonts w:ascii="Andalus" w:hAnsi="Andalus" w:cs="Andalus"/>
          <w:color w:val="17406D" w:themeColor="text2"/>
          <w:sz w:val="56"/>
          <w:szCs w:val="48"/>
          <w:u w:val="single"/>
          <w:rtl/>
        </w:rPr>
      </w:pPr>
      <w:r w:rsidRPr="00B86480">
        <w:rPr>
          <w:rFonts w:ascii="Andalus" w:hAnsi="Andalus" w:cs="Andalus"/>
          <w:color w:val="17406D" w:themeColor="text2"/>
          <w:sz w:val="56"/>
          <w:szCs w:val="48"/>
          <w:u w:val="single"/>
          <w:rtl/>
        </w:rPr>
        <w:t xml:space="preserve">التصميم </w:t>
      </w:r>
      <w:r w:rsidR="00A46FE0" w:rsidRPr="00B86480">
        <w:rPr>
          <w:rFonts w:ascii="Andalus" w:hAnsi="Andalus" w:cs="Andalus" w:hint="cs"/>
          <w:color w:val="17406D" w:themeColor="text2"/>
          <w:sz w:val="56"/>
          <w:szCs w:val="48"/>
          <w:u w:val="single"/>
          <w:rtl/>
        </w:rPr>
        <w:t>الجرافيك</w:t>
      </w:r>
      <w:r w:rsidR="00A46FE0">
        <w:rPr>
          <w:rFonts w:ascii="Andalus" w:hAnsi="Andalus" w:cs="Andalus" w:hint="cs"/>
          <w:color w:val="17406D" w:themeColor="text2"/>
          <w:sz w:val="56"/>
          <w:szCs w:val="48"/>
          <w:u w:val="single"/>
          <w:rtl/>
        </w:rPr>
        <w:t>ي</w:t>
      </w:r>
      <w:bookmarkStart w:id="0" w:name="_GoBack"/>
      <w:bookmarkEnd w:id="0"/>
    </w:p>
    <w:p w:rsidR="008965AA" w:rsidRDefault="00BA167A" w:rsidP="00BA167A">
      <w:pPr>
        <w:pStyle w:val="a5"/>
        <w:bidi/>
        <w:spacing w:line="480" w:lineRule="auto"/>
        <w:rPr>
          <w:color w:val="000000" w:themeColor="text1"/>
          <w:sz w:val="40"/>
          <w:szCs w:val="32"/>
          <w:rtl/>
        </w:rPr>
      </w:pPr>
      <w:r>
        <w:rPr>
          <w:rFonts w:cs="Mudir MT" w:hint="cs"/>
          <w:b w:val="0"/>
          <w:bCs w:val="0"/>
          <w:noProof/>
          <w:color w:val="000000" w:themeColor="text1"/>
          <w:sz w:val="32"/>
          <w:szCs w:val="24"/>
          <w:lang w:eastAsia="en-US"/>
        </w:rPr>
        <w:drawing>
          <wp:anchor distT="0" distB="0" distL="114300" distR="114300" simplePos="0" relativeHeight="251658240" behindDoc="0" locked="0" layoutInCell="1" allowOverlap="1" wp14:anchorId="525353DE" wp14:editId="3520D870">
            <wp:simplePos x="0" y="0"/>
            <wp:positionH relativeFrom="margin">
              <wp:posOffset>104775</wp:posOffset>
            </wp:positionH>
            <wp:positionV relativeFrom="margin">
              <wp:posOffset>1838325</wp:posOffset>
            </wp:positionV>
            <wp:extent cx="2714625" cy="142875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7BE6">
        <w:rPr>
          <w:rFonts w:hint="cs"/>
          <w:color w:val="000000" w:themeColor="text1"/>
          <w:sz w:val="40"/>
          <w:szCs w:val="32"/>
          <w:rtl/>
        </w:rPr>
        <w:t xml:space="preserve">ما هو التصميم </w:t>
      </w:r>
      <w:proofErr w:type="spellStart"/>
      <w:r w:rsidR="00F07BE6">
        <w:rPr>
          <w:rFonts w:hint="cs"/>
          <w:color w:val="000000" w:themeColor="text1"/>
          <w:sz w:val="40"/>
          <w:szCs w:val="32"/>
          <w:rtl/>
        </w:rPr>
        <w:t>الجرافيكي</w:t>
      </w:r>
      <w:proofErr w:type="spellEnd"/>
      <w:r w:rsidR="008965AA">
        <w:rPr>
          <w:rFonts w:hint="cs"/>
          <w:color w:val="000000" w:themeColor="text1"/>
          <w:sz w:val="40"/>
          <w:szCs w:val="32"/>
          <w:rtl/>
        </w:rPr>
        <w:t xml:space="preserve"> ؟</w:t>
      </w:r>
    </w:p>
    <w:p w:rsidR="008965AA" w:rsidRDefault="008965AA" w:rsidP="00B257AD">
      <w:pPr>
        <w:pStyle w:val="a5"/>
        <w:numPr>
          <w:ilvl w:val="0"/>
          <w:numId w:val="1"/>
        </w:numPr>
        <w:bidi/>
        <w:spacing w:line="360" w:lineRule="auto"/>
        <w:jc w:val="both"/>
        <w:rPr>
          <w:rFonts w:cs="Mudir MT"/>
          <w:b w:val="0"/>
          <w:bCs w:val="0"/>
          <w:color w:val="000000" w:themeColor="text1"/>
          <w:sz w:val="32"/>
          <w:szCs w:val="24"/>
        </w:rPr>
      </w:pPr>
      <w:r w:rsidRPr="008965AA">
        <w:rPr>
          <w:rFonts w:cs="Mudir MT" w:hint="cs"/>
          <w:b w:val="0"/>
          <w:bCs w:val="0"/>
          <w:color w:val="000000" w:themeColor="text1"/>
          <w:sz w:val="32"/>
          <w:szCs w:val="24"/>
          <w:rtl/>
        </w:rPr>
        <w:t>هو نهج ابداعي يقوم به المصمم بناءاً على طلب الزبون من أجل ايصال رسالة معينة للجمهور المستهدف</w:t>
      </w:r>
      <w:r>
        <w:rPr>
          <w:rFonts w:cs="Mudir MT" w:hint="cs"/>
          <w:b w:val="0"/>
          <w:bCs w:val="0"/>
          <w:color w:val="000000" w:themeColor="text1"/>
          <w:sz w:val="32"/>
          <w:szCs w:val="24"/>
          <w:rtl/>
        </w:rPr>
        <w:t>.</w:t>
      </w:r>
    </w:p>
    <w:p w:rsidR="00FF65CC" w:rsidRDefault="00FF65CC" w:rsidP="00FF65CC">
      <w:pPr>
        <w:pStyle w:val="a5"/>
        <w:bidi/>
        <w:spacing w:line="480" w:lineRule="auto"/>
        <w:jc w:val="both"/>
        <w:rPr>
          <w:rFonts w:cs="Mudir MT"/>
          <w:b w:val="0"/>
          <w:bCs w:val="0"/>
          <w:color w:val="000000" w:themeColor="text1"/>
          <w:sz w:val="32"/>
          <w:szCs w:val="24"/>
          <w:rtl/>
        </w:rPr>
      </w:pPr>
    </w:p>
    <w:p w:rsidR="00DA12AE" w:rsidRPr="003C34A0" w:rsidRDefault="00EE6063" w:rsidP="003C34A0">
      <w:pPr>
        <w:pStyle w:val="a5"/>
        <w:bidi/>
        <w:spacing w:line="480" w:lineRule="auto"/>
        <w:jc w:val="both"/>
        <w:rPr>
          <w:rFonts w:cs="Mudir MT"/>
          <w:b w:val="0"/>
          <w:bCs w:val="0"/>
          <w:color w:val="000000" w:themeColor="text1"/>
          <w:sz w:val="32"/>
          <w:szCs w:val="24"/>
          <w:rtl/>
        </w:rPr>
      </w:pPr>
      <w:r>
        <w:rPr>
          <w:rFonts w:cs="Mudir MT"/>
          <w:b w:val="0"/>
          <w:bCs w:val="0"/>
          <w:noProof/>
          <w:color w:val="000000" w:themeColor="text1"/>
          <w:sz w:val="32"/>
          <w:szCs w:val="24"/>
          <w:rtl/>
          <w:lang w:eastAsia="en-US"/>
        </w:rPr>
        <w:drawing>
          <wp:inline distT="0" distB="0" distL="0" distR="0" wp14:anchorId="442404A1" wp14:editId="43DC180B">
            <wp:extent cx="7143750" cy="3343275"/>
            <wp:effectExtent l="0" t="76200" r="0" b="123825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:rsidR="00433927" w:rsidRDefault="00433927" w:rsidP="00DA12AE">
      <w:pPr>
        <w:pStyle w:val="a5"/>
        <w:bidi/>
        <w:spacing w:line="480" w:lineRule="auto"/>
        <w:rPr>
          <w:color w:val="000000" w:themeColor="text1"/>
          <w:sz w:val="40"/>
          <w:szCs w:val="32"/>
          <w:rtl/>
        </w:rPr>
      </w:pPr>
      <w:r w:rsidRPr="001D1E7F">
        <w:rPr>
          <w:rFonts w:hint="cs"/>
          <w:color w:val="000000" w:themeColor="text1"/>
          <w:sz w:val="40"/>
          <w:szCs w:val="32"/>
          <w:rtl/>
        </w:rPr>
        <w:t>تاريخ التصميم الجرافيكي</w:t>
      </w:r>
      <w:r>
        <w:rPr>
          <w:rFonts w:hint="cs"/>
          <w:color w:val="000000" w:themeColor="text1"/>
          <w:sz w:val="40"/>
          <w:szCs w:val="32"/>
          <w:rtl/>
        </w:rPr>
        <w:t>:</w:t>
      </w:r>
    </w:p>
    <w:p w:rsidR="004A51EB" w:rsidRPr="00433927" w:rsidRDefault="00433927" w:rsidP="00433927">
      <w:pPr>
        <w:pStyle w:val="a5"/>
        <w:numPr>
          <w:ilvl w:val="0"/>
          <w:numId w:val="2"/>
        </w:numPr>
        <w:bidi/>
        <w:spacing w:line="480" w:lineRule="auto"/>
        <w:rPr>
          <w:rFonts w:cs="Mudir MT"/>
          <w:b w:val="0"/>
          <w:bCs w:val="0"/>
          <w:color w:val="000000" w:themeColor="text1"/>
          <w:sz w:val="32"/>
          <w:szCs w:val="24"/>
          <w:rtl/>
        </w:rPr>
      </w:pPr>
      <w:r w:rsidRPr="004A51EB">
        <w:rPr>
          <w:rFonts w:cs="Mudir MT" w:hint="cs"/>
          <w:b w:val="0"/>
          <w:bCs w:val="0"/>
          <w:color w:val="000000" w:themeColor="text1"/>
          <w:sz w:val="32"/>
          <w:szCs w:val="24"/>
          <w:highlight w:val="lightGray"/>
          <w:rtl/>
        </w:rPr>
        <w:t>النقوش أو الرسوم والمنحوتات</w:t>
      </w:r>
      <w:r w:rsidRPr="004A51EB">
        <w:rPr>
          <w:rFonts w:cs="Mudir MT" w:hint="cs"/>
          <w:color w:val="000000" w:themeColor="text1"/>
          <w:sz w:val="32"/>
          <w:szCs w:val="24"/>
          <w:highlight w:val="lightGray"/>
          <w:rtl/>
        </w:rPr>
        <w:t xml:space="preserve"> :</w:t>
      </w:r>
      <w:r w:rsidRPr="004A51EB">
        <w:rPr>
          <w:rFonts w:cs="Mudir MT" w:hint="cs"/>
          <w:b w:val="0"/>
          <w:bCs w:val="0"/>
          <w:color w:val="000000" w:themeColor="text1"/>
          <w:sz w:val="32"/>
          <w:szCs w:val="24"/>
          <w:rtl/>
        </w:rPr>
        <w:t xml:space="preserve"> </w:t>
      </w:r>
      <w:r>
        <w:rPr>
          <w:rFonts w:cs="Mudir MT" w:hint="cs"/>
          <w:b w:val="0"/>
          <w:bCs w:val="0"/>
          <w:color w:val="000000" w:themeColor="text1"/>
          <w:sz w:val="32"/>
          <w:szCs w:val="24"/>
          <w:rtl/>
        </w:rPr>
        <w:t xml:space="preserve">ندرك ذلك من خلال الرسوم والمنحوتات التي تعود لفترة ما قبل التاريخ ،و الاكتشافات الأثرية لكهوف "لاسكو" </w:t>
      </w:r>
      <w:r>
        <w:rPr>
          <w:rFonts w:cs="Mudir MT"/>
          <w:b w:val="0"/>
          <w:bCs w:val="0"/>
          <w:color w:val="000000" w:themeColor="text1"/>
          <w:sz w:val="32"/>
          <w:szCs w:val="24"/>
        </w:rPr>
        <w:t>.</w:t>
      </w:r>
    </w:p>
    <w:p w:rsidR="004A51EB" w:rsidRDefault="004A51EB" w:rsidP="00172B88">
      <w:pPr>
        <w:pStyle w:val="a5"/>
        <w:numPr>
          <w:ilvl w:val="0"/>
          <w:numId w:val="2"/>
        </w:numPr>
        <w:bidi/>
        <w:spacing w:line="480" w:lineRule="auto"/>
        <w:rPr>
          <w:rFonts w:cs="Mudir MT"/>
          <w:b w:val="0"/>
          <w:bCs w:val="0"/>
          <w:color w:val="000000" w:themeColor="text1"/>
          <w:sz w:val="32"/>
          <w:szCs w:val="24"/>
          <w:highlight w:val="lightGray"/>
        </w:rPr>
      </w:pPr>
      <w:r w:rsidRPr="004A51EB">
        <w:rPr>
          <w:rFonts w:cs="Mudir MT" w:hint="cs"/>
          <w:b w:val="0"/>
          <w:bCs w:val="0"/>
          <w:color w:val="000000" w:themeColor="text1"/>
          <w:sz w:val="32"/>
          <w:szCs w:val="24"/>
          <w:highlight w:val="lightGray"/>
          <w:rtl/>
        </w:rPr>
        <w:lastRenderedPageBreak/>
        <w:t>الكتابة</w:t>
      </w:r>
      <w:r w:rsidRPr="002F098E">
        <w:rPr>
          <w:rFonts w:cs="Mudir MT" w:hint="cs"/>
          <w:b w:val="0"/>
          <w:bCs w:val="0"/>
          <w:color w:val="000000" w:themeColor="text1"/>
          <w:sz w:val="32"/>
          <w:szCs w:val="24"/>
          <w:highlight w:val="lightGray"/>
          <w:rtl/>
        </w:rPr>
        <w:t xml:space="preserve"> :</w:t>
      </w:r>
      <w:r w:rsidRPr="004A51EB">
        <w:rPr>
          <w:rFonts w:cs="Mudir MT" w:hint="cs"/>
          <w:b w:val="0"/>
          <w:bCs w:val="0"/>
          <w:color w:val="000000" w:themeColor="text1"/>
          <w:sz w:val="32"/>
          <w:szCs w:val="24"/>
          <w:rtl/>
        </w:rPr>
        <w:t xml:space="preserve">  السبب الأول لظهور الكتابة هو تطور الرسوم والأشكال التي كان الإنسان القديم يستخدمها</w:t>
      </w:r>
      <w:r>
        <w:rPr>
          <w:rFonts w:cs="Mudir MT" w:hint="cs"/>
          <w:b w:val="0"/>
          <w:bCs w:val="0"/>
          <w:color w:val="000000" w:themeColor="text1"/>
          <w:sz w:val="32"/>
          <w:szCs w:val="24"/>
          <w:rtl/>
        </w:rPr>
        <w:t xml:space="preserve"> مثل :"الكتابة السامرية" والتي تعد السبب الأول لظهور فن التايبوغرافي "خطوط الطباعة ".</w:t>
      </w:r>
    </w:p>
    <w:p w:rsidR="004A51EB" w:rsidRDefault="004A51EB" w:rsidP="003C34A0">
      <w:pPr>
        <w:pStyle w:val="a5"/>
        <w:numPr>
          <w:ilvl w:val="0"/>
          <w:numId w:val="2"/>
        </w:numPr>
        <w:bidi/>
        <w:spacing w:line="360" w:lineRule="auto"/>
        <w:rPr>
          <w:rFonts w:cs="Mudir MT"/>
          <w:b w:val="0"/>
          <w:bCs w:val="0"/>
          <w:color w:val="000000" w:themeColor="text1"/>
          <w:sz w:val="32"/>
          <w:szCs w:val="24"/>
          <w:highlight w:val="lightGray"/>
        </w:rPr>
      </w:pPr>
      <w:r>
        <w:rPr>
          <w:rFonts w:cs="Mudir MT" w:hint="cs"/>
          <w:b w:val="0"/>
          <w:bCs w:val="0"/>
          <w:color w:val="000000" w:themeColor="text1"/>
          <w:sz w:val="32"/>
          <w:szCs w:val="24"/>
          <w:highlight w:val="lightGray"/>
          <w:rtl/>
        </w:rPr>
        <w:t>الختم بالحجر:</w:t>
      </w:r>
      <w:r w:rsidRPr="002F098E">
        <w:rPr>
          <w:rFonts w:cs="Mudir MT" w:hint="cs"/>
          <w:b w:val="0"/>
          <w:bCs w:val="0"/>
          <w:color w:val="000000" w:themeColor="text1"/>
          <w:sz w:val="32"/>
          <w:szCs w:val="24"/>
          <w:rtl/>
        </w:rPr>
        <w:t xml:space="preserve">هو أقدم طرق الطباعة وكانت تستخدم بدلاً عن التواقيع </w:t>
      </w:r>
      <w:r w:rsidR="002F098E" w:rsidRPr="002F098E">
        <w:rPr>
          <w:rFonts w:cs="Mudir MT" w:hint="cs"/>
          <w:b w:val="0"/>
          <w:bCs w:val="0"/>
          <w:color w:val="000000" w:themeColor="text1"/>
          <w:sz w:val="32"/>
          <w:szCs w:val="24"/>
          <w:rtl/>
        </w:rPr>
        <w:t>.</w:t>
      </w:r>
    </w:p>
    <w:p w:rsidR="004A51EB" w:rsidRPr="002F098E" w:rsidRDefault="004A51EB" w:rsidP="003C34A0">
      <w:pPr>
        <w:pStyle w:val="a5"/>
        <w:bidi/>
        <w:spacing w:line="360" w:lineRule="auto"/>
        <w:rPr>
          <w:rFonts w:cs="Mudir MT"/>
          <w:b w:val="0"/>
          <w:bCs w:val="0"/>
          <w:color w:val="000000" w:themeColor="text1"/>
          <w:sz w:val="32"/>
          <w:szCs w:val="24"/>
          <w:rtl/>
        </w:rPr>
      </w:pPr>
      <w:r w:rsidRPr="002F098E">
        <w:rPr>
          <w:rFonts w:cs="Mudir MT" w:hint="cs"/>
          <w:b w:val="0"/>
          <w:bCs w:val="0"/>
          <w:color w:val="000000" w:themeColor="text1"/>
          <w:sz w:val="32"/>
          <w:szCs w:val="24"/>
          <w:rtl/>
        </w:rPr>
        <w:t xml:space="preserve">الختم بالحجر : هو عبارة عن حجر دائري يغمس في صبغة سائلة أو الطين </w:t>
      </w:r>
      <w:r w:rsidR="002F098E">
        <w:rPr>
          <w:rFonts w:cs="Mudir MT" w:hint="cs"/>
          <w:b w:val="0"/>
          <w:bCs w:val="0"/>
          <w:color w:val="000000" w:themeColor="text1"/>
          <w:sz w:val="32"/>
          <w:szCs w:val="24"/>
          <w:rtl/>
        </w:rPr>
        <w:t>.</w:t>
      </w:r>
    </w:p>
    <w:p w:rsidR="00EE58D0" w:rsidRDefault="004A51EB" w:rsidP="003C34A0">
      <w:pPr>
        <w:pStyle w:val="a5"/>
        <w:bidi/>
        <w:spacing w:line="360" w:lineRule="auto"/>
        <w:rPr>
          <w:rFonts w:cs="Mudir MT"/>
          <w:b w:val="0"/>
          <w:bCs w:val="0"/>
          <w:color w:val="000000" w:themeColor="text1"/>
          <w:sz w:val="32"/>
          <w:szCs w:val="24"/>
          <w:rtl/>
        </w:rPr>
      </w:pPr>
      <w:r w:rsidRPr="002F098E">
        <w:rPr>
          <w:rFonts w:cs="Mudir MT" w:hint="cs"/>
          <w:b w:val="0"/>
          <w:bCs w:val="0"/>
          <w:color w:val="000000" w:themeColor="text1"/>
          <w:sz w:val="32"/>
          <w:szCs w:val="24"/>
          <w:rtl/>
        </w:rPr>
        <w:t xml:space="preserve">طريقة استخدامه: </w:t>
      </w:r>
      <w:r w:rsidR="002F098E" w:rsidRPr="002F098E">
        <w:rPr>
          <w:rFonts w:cs="Mudir MT" w:hint="cs"/>
          <w:b w:val="0"/>
          <w:bCs w:val="0"/>
          <w:color w:val="000000" w:themeColor="text1"/>
          <w:sz w:val="32"/>
          <w:szCs w:val="24"/>
          <w:rtl/>
        </w:rPr>
        <w:t>يغمس في صبغة سائلة أو الطين ثم يوضع على سطح ناعم ومستوي لطبع ما كتب عليه كصورة مطابقة عكسية.</w:t>
      </w:r>
    </w:p>
    <w:p w:rsidR="009B28E7" w:rsidRPr="00700856" w:rsidRDefault="009B28E7" w:rsidP="009B28E7">
      <w:pPr>
        <w:pStyle w:val="a5"/>
        <w:bidi/>
        <w:spacing w:line="480" w:lineRule="auto"/>
        <w:jc w:val="center"/>
        <w:rPr>
          <w:color w:val="17406D" w:themeColor="text2"/>
          <w:sz w:val="32"/>
          <w:szCs w:val="24"/>
          <w:rtl/>
        </w:rPr>
      </w:pPr>
      <w:r w:rsidRPr="00700856">
        <w:rPr>
          <w:rFonts w:hint="cs"/>
          <w:color w:val="17406D" w:themeColor="text2"/>
          <w:sz w:val="32"/>
          <w:szCs w:val="24"/>
          <w:rtl/>
        </w:rPr>
        <w:t xml:space="preserve">بعض حركات التصميم ومدارسه التي ظهرت </w:t>
      </w:r>
    </w:p>
    <w:p w:rsidR="0091352B" w:rsidRPr="00700856" w:rsidRDefault="009B28E7" w:rsidP="009B28E7">
      <w:pPr>
        <w:pStyle w:val="a5"/>
        <w:bidi/>
        <w:spacing w:line="480" w:lineRule="auto"/>
        <w:jc w:val="center"/>
        <w:rPr>
          <w:color w:val="17406D" w:themeColor="text2"/>
          <w:sz w:val="32"/>
          <w:szCs w:val="24"/>
          <w:rtl/>
        </w:rPr>
      </w:pPr>
      <w:r w:rsidRPr="00700856">
        <w:rPr>
          <w:rFonts w:hint="cs"/>
          <w:color w:val="17406D" w:themeColor="text2"/>
          <w:sz w:val="32"/>
          <w:szCs w:val="24"/>
          <w:rtl/>
        </w:rPr>
        <w:t>في العالم خلال القرن العشرين:</w:t>
      </w:r>
    </w:p>
    <w:tbl>
      <w:tblPr>
        <w:tblStyle w:val="GridTable5DarkAccent1"/>
        <w:bidiVisual/>
        <w:tblW w:w="0" w:type="auto"/>
        <w:tblInd w:w="20" w:type="dxa"/>
        <w:tblLook w:val="04A0" w:firstRow="1" w:lastRow="0" w:firstColumn="1" w:lastColumn="0" w:noHBand="0" w:noVBand="1"/>
      </w:tblPr>
      <w:tblGrid>
        <w:gridCol w:w="3591"/>
        <w:gridCol w:w="2377"/>
        <w:gridCol w:w="4807"/>
      </w:tblGrid>
      <w:tr w:rsidR="00DA12AE" w:rsidTr="007915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1" w:type="dxa"/>
          </w:tcPr>
          <w:p w:rsidR="00EE58D0" w:rsidRPr="00CA33A9" w:rsidRDefault="00EE58D0" w:rsidP="00DA12AE">
            <w:pPr>
              <w:pStyle w:val="a5"/>
              <w:bidi/>
              <w:spacing w:line="360" w:lineRule="auto"/>
              <w:jc w:val="center"/>
              <w:rPr>
                <w:rFonts w:cs="Mudir MT"/>
                <w:color w:val="FFFFFF" w:themeColor="background1"/>
                <w:sz w:val="36"/>
                <w:szCs w:val="28"/>
                <w:rtl/>
              </w:rPr>
            </w:pPr>
            <w:r w:rsidRPr="00CA33A9">
              <w:rPr>
                <w:rFonts w:cs="Mudir MT" w:hint="cs"/>
                <w:color w:val="FFFFFF" w:themeColor="background1"/>
                <w:sz w:val="36"/>
                <w:szCs w:val="28"/>
                <w:rtl/>
              </w:rPr>
              <w:t xml:space="preserve">حركات التصميم و مدارسه </w:t>
            </w:r>
          </w:p>
        </w:tc>
        <w:tc>
          <w:tcPr>
            <w:tcW w:w="2377" w:type="dxa"/>
          </w:tcPr>
          <w:p w:rsidR="00EE58D0" w:rsidRPr="00CA33A9" w:rsidRDefault="00EE58D0" w:rsidP="00DA12AE">
            <w:pPr>
              <w:pStyle w:val="a5"/>
              <w:bidi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Mudir MT"/>
                <w:color w:val="FFFFFF" w:themeColor="background1"/>
                <w:sz w:val="36"/>
                <w:szCs w:val="28"/>
                <w:rtl/>
              </w:rPr>
            </w:pPr>
            <w:r w:rsidRPr="00CA33A9">
              <w:rPr>
                <w:rFonts w:cs="Mudir MT" w:hint="cs"/>
                <w:color w:val="FFFFFF" w:themeColor="background1"/>
                <w:sz w:val="36"/>
                <w:szCs w:val="28"/>
                <w:rtl/>
              </w:rPr>
              <w:t>أشهر روادها</w:t>
            </w:r>
          </w:p>
        </w:tc>
        <w:tc>
          <w:tcPr>
            <w:tcW w:w="4807" w:type="dxa"/>
          </w:tcPr>
          <w:p w:rsidR="00EE58D0" w:rsidRPr="006E2009" w:rsidRDefault="00EE58D0" w:rsidP="00DA12AE">
            <w:pPr>
              <w:pStyle w:val="a5"/>
              <w:bidi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Mudir MT"/>
                <w:color w:val="FFFFFF" w:themeColor="background1"/>
                <w:sz w:val="36"/>
                <w:szCs w:val="28"/>
                <w:rtl/>
              </w:rPr>
            </w:pPr>
            <w:r w:rsidRPr="00CA33A9">
              <w:rPr>
                <w:rFonts w:cs="Mudir MT" w:hint="cs"/>
                <w:color w:val="FFFFFF" w:themeColor="background1"/>
                <w:sz w:val="36"/>
                <w:szCs w:val="28"/>
                <w:rtl/>
              </w:rPr>
              <w:t>أهم مظاهرها</w:t>
            </w:r>
            <w:r w:rsidRPr="006E2009">
              <w:rPr>
                <w:rFonts w:cs="Mudir MT" w:hint="cs"/>
                <w:color w:val="FFFFFF" w:themeColor="background1"/>
                <w:sz w:val="36"/>
                <w:szCs w:val="28"/>
                <w:rtl/>
              </w:rPr>
              <w:t xml:space="preserve"> </w:t>
            </w:r>
          </w:p>
        </w:tc>
      </w:tr>
      <w:tr w:rsidR="00DA12AE" w:rsidTr="0079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1" w:type="dxa"/>
          </w:tcPr>
          <w:p w:rsidR="00A262A0" w:rsidRDefault="00A262A0" w:rsidP="009B28E7">
            <w:pPr>
              <w:pStyle w:val="a5"/>
              <w:bidi/>
              <w:spacing w:line="360" w:lineRule="auto"/>
              <w:jc w:val="center"/>
              <w:rPr>
                <w:rFonts w:cs="Mudir MT"/>
                <w:color w:val="FFFFFF" w:themeColor="background1"/>
                <w:sz w:val="28"/>
                <w:szCs w:val="28"/>
                <w:rtl/>
              </w:rPr>
            </w:pPr>
          </w:p>
          <w:p w:rsidR="00DA12AE" w:rsidRPr="006E2009" w:rsidRDefault="00DA12AE" w:rsidP="00A262A0">
            <w:pPr>
              <w:pStyle w:val="a5"/>
              <w:bidi/>
              <w:spacing w:line="360" w:lineRule="auto"/>
              <w:jc w:val="center"/>
              <w:rPr>
                <w:rFonts w:cs="Mudir MT"/>
                <w:color w:val="FFFFFF" w:themeColor="background1"/>
                <w:sz w:val="28"/>
                <w:szCs w:val="28"/>
                <w:rtl/>
              </w:rPr>
            </w:pPr>
            <w:r w:rsidRPr="006E2009">
              <w:rPr>
                <w:rFonts w:cs="Mudir MT" w:hint="cs"/>
                <w:color w:val="FFFFFF" w:themeColor="background1"/>
                <w:sz w:val="28"/>
                <w:szCs w:val="28"/>
                <w:rtl/>
              </w:rPr>
              <w:t>الفنون والحرف</w:t>
            </w:r>
          </w:p>
        </w:tc>
        <w:tc>
          <w:tcPr>
            <w:tcW w:w="2377" w:type="dxa"/>
          </w:tcPr>
          <w:p w:rsidR="00DA12AE" w:rsidRPr="003C68F0" w:rsidRDefault="00DA12AE" w:rsidP="00DA12AE">
            <w:pPr>
              <w:pStyle w:val="a5"/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Mudir MT"/>
                <w:b w:val="0"/>
                <w:bCs w:val="0"/>
                <w:color w:val="000000" w:themeColor="text1"/>
                <w:sz w:val="24"/>
                <w:szCs w:val="24"/>
                <w:rtl/>
              </w:rPr>
            </w:pPr>
            <w:r w:rsidRPr="003C68F0">
              <w:rPr>
                <w:rFonts w:cs="Mudir MT" w:hint="cs"/>
                <w:b w:val="0"/>
                <w:bCs w:val="0"/>
                <w:color w:val="000000" w:themeColor="text1"/>
                <w:sz w:val="24"/>
                <w:szCs w:val="24"/>
                <w:rtl/>
              </w:rPr>
              <w:t>ويليام موريس</w:t>
            </w:r>
          </w:p>
        </w:tc>
        <w:tc>
          <w:tcPr>
            <w:tcW w:w="4807" w:type="dxa"/>
          </w:tcPr>
          <w:p w:rsidR="00DA12AE" w:rsidRPr="003C68F0" w:rsidRDefault="00DA12AE" w:rsidP="00DA12AE">
            <w:pPr>
              <w:pStyle w:val="a5"/>
              <w:numPr>
                <w:ilvl w:val="0"/>
                <w:numId w:val="3"/>
              </w:numPr>
              <w:bidi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Mudir MT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3C68F0">
              <w:rPr>
                <w:rFonts w:cs="Mudir MT" w:hint="cs"/>
                <w:b w:val="0"/>
                <w:bCs w:val="0"/>
                <w:color w:val="000000" w:themeColor="text1"/>
                <w:sz w:val="24"/>
                <w:szCs w:val="24"/>
                <w:rtl/>
              </w:rPr>
              <w:t xml:space="preserve">الابتعاد عن الأساليب الرخيصة في إنتاج الفني. </w:t>
            </w:r>
          </w:p>
          <w:p w:rsidR="00DA12AE" w:rsidRPr="003C68F0" w:rsidRDefault="00DA12AE" w:rsidP="00DA12AE">
            <w:pPr>
              <w:pStyle w:val="a5"/>
              <w:numPr>
                <w:ilvl w:val="0"/>
                <w:numId w:val="3"/>
              </w:numPr>
              <w:bidi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Mudir MT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3C68F0">
              <w:rPr>
                <w:rFonts w:cs="Mudir MT" w:hint="cs"/>
                <w:b w:val="0"/>
                <w:bCs w:val="0"/>
                <w:color w:val="000000" w:themeColor="text1"/>
                <w:sz w:val="24"/>
                <w:szCs w:val="24"/>
                <w:rtl/>
              </w:rPr>
              <w:t>العودة إلى الحرف اليدوية.</w:t>
            </w:r>
          </w:p>
          <w:p w:rsidR="00DA12AE" w:rsidRPr="003C68F0" w:rsidRDefault="00DA12AE" w:rsidP="00DA12AE">
            <w:pPr>
              <w:pStyle w:val="a5"/>
              <w:numPr>
                <w:ilvl w:val="0"/>
                <w:numId w:val="3"/>
              </w:numPr>
              <w:bidi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Mudir MT"/>
                <w:b w:val="0"/>
                <w:bCs w:val="0"/>
                <w:color w:val="000000" w:themeColor="text1"/>
                <w:sz w:val="24"/>
                <w:szCs w:val="24"/>
                <w:rtl/>
              </w:rPr>
            </w:pPr>
            <w:r w:rsidRPr="003C68F0">
              <w:rPr>
                <w:rFonts w:cs="Mudir MT" w:hint="cs"/>
                <w:b w:val="0"/>
                <w:bCs w:val="0"/>
                <w:color w:val="000000" w:themeColor="text1"/>
                <w:sz w:val="24"/>
                <w:szCs w:val="24"/>
                <w:rtl/>
              </w:rPr>
              <w:t>ترتيب في الوسائط الفنية.</w:t>
            </w:r>
          </w:p>
        </w:tc>
      </w:tr>
      <w:tr w:rsidR="00DA12AE" w:rsidTr="0079151E">
        <w:trPr>
          <w:trHeight w:val="12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1" w:type="dxa"/>
          </w:tcPr>
          <w:p w:rsidR="00700856" w:rsidRDefault="00700856" w:rsidP="0079151E">
            <w:pPr>
              <w:pStyle w:val="a5"/>
              <w:bidi/>
              <w:spacing w:line="360" w:lineRule="auto"/>
              <w:jc w:val="center"/>
              <w:rPr>
                <w:rFonts w:cs="Mudir MT"/>
                <w:color w:val="FFFFFF" w:themeColor="background1"/>
                <w:sz w:val="28"/>
                <w:szCs w:val="28"/>
              </w:rPr>
            </w:pPr>
            <w:r>
              <w:rPr>
                <w:rFonts w:cs="Mudir MT"/>
                <w:color w:val="FFFFFF" w:themeColor="background1"/>
                <w:sz w:val="28"/>
                <w:szCs w:val="28"/>
              </w:rPr>
              <w:t xml:space="preserve">De </w:t>
            </w:r>
            <w:proofErr w:type="spellStart"/>
            <w:r>
              <w:rPr>
                <w:rFonts w:cs="Mudir MT"/>
                <w:color w:val="FFFFFF" w:themeColor="background1"/>
                <w:sz w:val="28"/>
                <w:szCs w:val="28"/>
              </w:rPr>
              <w:t>Stij</w:t>
            </w:r>
            <w:proofErr w:type="spellEnd"/>
          </w:p>
          <w:p w:rsidR="00700856" w:rsidRPr="006E2009" w:rsidRDefault="00700856" w:rsidP="00700856">
            <w:pPr>
              <w:pStyle w:val="a5"/>
              <w:bidi/>
              <w:spacing w:line="360" w:lineRule="auto"/>
              <w:jc w:val="center"/>
              <w:rPr>
                <w:rFonts w:cs="Mudir MT"/>
                <w:color w:val="FFFFFF" w:themeColor="background1"/>
                <w:sz w:val="28"/>
                <w:szCs w:val="28"/>
              </w:rPr>
            </w:pPr>
          </w:p>
        </w:tc>
        <w:tc>
          <w:tcPr>
            <w:tcW w:w="2377" w:type="dxa"/>
          </w:tcPr>
          <w:p w:rsidR="00DA12AE" w:rsidRPr="003C68F0" w:rsidRDefault="00DA12AE" w:rsidP="00A262A0">
            <w:pPr>
              <w:pStyle w:val="a5"/>
              <w:bidi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Mudir MT"/>
                <w:b w:val="0"/>
                <w:bCs w:val="0"/>
                <w:color w:val="000000" w:themeColor="text1"/>
                <w:sz w:val="24"/>
                <w:szCs w:val="24"/>
                <w:rtl/>
              </w:rPr>
            </w:pPr>
            <w:r w:rsidRPr="003C68F0">
              <w:rPr>
                <w:rFonts w:cs="Mudir MT" w:hint="cs"/>
                <w:b w:val="0"/>
                <w:bCs w:val="0"/>
                <w:color w:val="000000" w:themeColor="text1"/>
                <w:sz w:val="24"/>
                <w:szCs w:val="24"/>
                <w:rtl/>
              </w:rPr>
              <w:t xml:space="preserve">ثيوفان </w:t>
            </w:r>
            <w:proofErr w:type="spellStart"/>
            <w:r w:rsidRPr="003C68F0">
              <w:rPr>
                <w:rFonts w:cs="Mudir MT" w:hint="cs"/>
                <w:b w:val="0"/>
                <w:bCs w:val="0"/>
                <w:color w:val="000000" w:themeColor="text1"/>
                <w:sz w:val="24"/>
                <w:szCs w:val="24"/>
                <w:rtl/>
              </w:rPr>
              <w:t>ديسبور</w:t>
            </w:r>
            <w:r w:rsidR="00A262A0">
              <w:rPr>
                <w:rFonts w:cs="Mudir MT" w:hint="cs"/>
                <w:b w:val="0"/>
                <w:bCs w:val="0"/>
                <w:color w:val="000000" w:themeColor="text1"/>
                <w:sz w:val="24"/>
                <w:szCs w:val="24"/>
                <w:rtl/>
              </w:rPr>
              <w:t>غ</w:t>
            </w:r>
            <w:proofErr w:type="spellEnd"/>
          </w:p>
        </w:tc>
        <w:tc>
          <w:tcPr>
            <w:tcW w:w="4807" w:type="dxa"/>
          </w:tcPr>
          <w:p w:rsidR="00DA12AE" w:rsidRPr="003C68F0" w:rsidRDefault="00700856" w:rsidP="00700856">
            <w:pPr>
              <w:pStyle w:val="a5"/>
              <w:bidi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Mudir MT"/>
                <w:b w:val="0"/>
                <w:bCs w:val="0"/>
                <w:color w:val="000000" w:themeColor="text1"/>
                <w:sz w:val="24"/>
                <w:szCs w:val="24"/>
                <w:rtl/>
              </w:rPr>
            </w:pPr>
            <w:r>
              <w:rPr>
                <w:rFonts w:cs="Mudir MT" w:hint="cs"/>
                <w:b w:val="0"/>
                <w:bCs w:val="0"/>
                <w:color w:val="000000" w:themeColor="text1"/>
                <w:sz w:val="24"/>
                <w:szCs w:val="24"/>
                <w:rtl/>
              </w:rPr>
              <w:t>1.البساطة وتجريد االأشياء.</w:t>
            </w:r>
          </w:p>
        </w:tc>
      </w:tr>
      <w:tr w:rsidR="00DA12AE" w:rsidTr="0079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1" w:type="dxa"/>
          </w:tcPr>
          <w:p w:rsidR="00700856" w:rsidRPr="006E2009" w:rsidRDefault="00700856" w:rsidP="0079151E">
            <w:pPr>
              <w:pStyle w:val="a5"/>
              <w:bidi/>
              <w:spacing w:line="360" w:lineRule="auto"/>
              <w:ind w:left="720"/>
              <w:jc w:val="center"/>
              <w:rPr>
                <w:rFonts w:cs="Mudir MT"/>
                <w:color w:val="FFFFFF" w:themeColor="background1"/>
                <w:sz w:val="28"/>
                <w:szCs w:val="28"/>
                <w:rtl/>
              </w:rPr>
            </w:pPr>
            <w:proofErr w:type="spellStart"/>
            <w:r>
              <w:rPr>
                <w:rFonts w:cs="Mudir MT" w:hint="cs"/>
                <w:color w:val="FFFFFF" w:themeColor="background1"/>
                <w:sz w:val="28"/>
                <w:szCs w:val="28"/>
                <w:rtl/>
              </w:rPr>
              <w:t>باهاوس</w:t>
            </w:r>
            <w:proofErr w:type="spellEnd"/>
          </w:p>
        </w:tc>
        <w:tc>
          <w:tcPr>
            <w:tcW w:w="2377" w:type="dxa"/>
          </w:tcPr>
          <w:p w:rsidR="00DA12AE" w:rsidRPr="003C68F0" w:rsidRDefault="00DA12AE" w:rsidP="00DA12AE">
            <w:pPr>
              <w:pStyle w:val="a5"/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Mudir MT"/>
                <w:b w:val="0"/>
                <w:bCs w:val="0"/>
                <w:color w:val="000000" w:themeColor="text1"/>
                <w:sz w:val="24"/>
                <w:szCs w:val="24"/>
                <w:rtl/>
              </w:rPr>
            </w:pPr>
            <w:r w:rsidRPr="003C68F0">
              <w:rPr>
                <w:rFonts w:cs="Mudir MT" w:hint="cs"/>
                <w:b w:val="0"/>
                <w:bCs w:val="0"/>
                <w:color w:val="000000" w:themeColor="text1"/>
                <w:sz w:val="24"/>
                <w:szCs w:val="24"/>
                <w:rtl/>
              </w:rPr>
              <w:t xml:space="preserve">والتر </w:t>
            </w:r>
            <w:proofErr w:type="spellStart"/>
            <w:r w:rsidRPr="003C68F0">
              <w:rPr>
                <w:rFonts w:cs="Mudir MT" w:hint="cs"/>
                <w:b w:val="0"/>
                <w:bCs w:val="0"/>
                <w:color w:val="000000" w:themeColor="text1"/>
                <w:sz w:val="24"/>
                <w:szCs w:val="24"/>
                <w:rtl/>
              </w:rPr>
              <w:t>غروبيسوس</w:t>
            </w:r>
            <w:proofErr w:type="spellEnd"/>
          </w:p>
        </w:tc>
        <w:tc>
          <w:tcPr>
            <w:tcW w:w="4807" w:type="dxa"/>
          </w:tcPr>
          <w:p w:rsidR="00DA12AE" w:rsidRPr="003C68F0" w:rsidRDefault="00A262A0" w:rsidP="00DA12AE">
            <w:pPr>
              <w:pStyle w:val="a5"/>
              <w:bidi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Mudir MT"/>
                <w:b w:val="0"/>
                <w:bCs w:val="0"/>
                <w:color w:val="000000" w:themeColor="text1"/>
                <w:sz w:val="24"/>
                <w:szCs w:val="24"/>
                <w:rtl/>
              </w:rPr>
            </w:pPr>
            <w:r>
              <w:rPr>
                <w:rFonts w:cs="Mudir MT" w:hint="cs"/>
                <w:b w:val="0"/>
                <w:bCs w:val="0"/>
                <w:color w:val="000000" w:themeColor="text1"/>
                <w:sz w:val="24"/>
                <w:szCs w:val="24"/>
                <w:rtl/>
              </w:rPr>
              <w:t>1.</w:t>
            </w:r>
            <w:r w:rsidR="00DA12AE" w:rsidRPr="003C68F0">
              <w:rPr>
                <w:rFonts w:cs="Mudir MT" w:hint="cs"/>
                <w:b w:val="0"/>
                <w:bCs w:val="0"/>
                <w:color w:val="000000" w:themeColor="text1"/>
                <w:sz w:val="24"/>
                <w:szCs w:val="24"/>
                <w:rtl/>
              </w:rPr>
              <w:t xml:space="preserve">التوظيف الهندسي للأشكال بدلاً من التشبث بالعلاقات البصرية بشكل أساسي </w:t>
            </w:r>
            <w:r>
              <w:rPr>
                <w:rFonts w:cs="Mudir MT" w:hint="cs"/>
                <w:b w:val="0"/>
                <w:bCs w:val="0"/>
                <w:color w:val="000000" w:themeColor="text1"/>
                <w:sz w:val="24"/>
                <w:szCs w:val="24"/>
                <w:rtl/>
              </w:rPr>
              <w:t>.</w:t>
            </w:r>
          </w:p>
        </w:tc>
      </w:tr>
      <w:tr w:rsidR="00DA12AE" w:rsidTr="007915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1" w:type="dxa"/>
          </w:tcPr>
          <w:p w:rsidR="00DA12AE" w:rsidRDefault="00DA12AE" w:rsidP="00DA12AE">
            <w:pPr>
              <w:pStyle w:val="a5"/>
              <w:bidi/>
              <w:spacing w:line="360" w:lineRule="auto"/>
              <w:jc w:val="center"/>
              <w:rPr>
                <w:rFonts w:cs="Mudir MT"/>
                <w:b/>
                <w:bCs/>
                <w:color w:val="FFFFFF" w:themeColor="background1"/>
                <w:sz w:val="28"/>
                <w:szCs w:val="28"/>
                <w:rtl/>
              </w:rPr>
            </w:pPr>
          </w:p>
          <w:p w:rsidR="00A262A0" w:rsidRDefault="00A262A0" w:rsidP="00A262A0">
            <w:pPr>
              <w:pStyle w:val="a5"/>
              <w:bidi/>
              <w:spacing w:line="360" w:lineRule="auto"/>
              <w:jc w:val="center"/>
              <w:rPr>
                <w:rFonts w:cs="Mudir MT"/>
                <w:color w:val="FFFFFF" w:themeColor="background1"/>
                <w:sz w:val="28"/>
                <w:szCs w:val="28"/>
                <w:rtl/>
              </w:rPr>
            </w:pPr>
            <w:r>
              <w:rPr>
                <w:rFonts w:cs="Mudir MT"/>
                <w:color w:val="FFFFFF" w:themeColor="background1"/>
                <w:sz w:val="28"/>
                <w:szCs w:val="28"/>
              </w:rPr>
              <w:t xml:space="preserve">International </w:t>
            </w:r>
          </w:p>
          <w:p w:rsidR="00DA12AE" w:rsidRDefault="00A262A0" w:rsidP="00A262A0">
            <w:pPr>
              <w:pStyle w:val="a5"/>
              <w:bidi/>
              <w:spacing w:line="360" w:lineRule="auto"/>
              <w:jc w:val="center"/>
              <w:rPr>
                <w:rFonts w:cs="Mudir MT"/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rFonts w:cs="Mudir MT"/>
                <w:color w:val="FFFFFF" w:themeColor="background1"/>
                <w:sz w:val="28"/>
                <w:szCs w:val="28"/>
              </w:rPr>
              <w:t>typographic</w:t>
            </w:r>
          </w:p>
          <w:p w:rsidR="00A262A0" w:rsidRPr="006E2009" w:rsidRDefault="00A262A0" w:rsidP="00A262A0">
            <w:pPr>
              <w:pStyle w:val="a5"/>
              <w:bidi/>
              <w:spacing w:line="360" w:lineRule="auto"/>
              <w:jc w:val="center"/>
              <w:rPr>
                <w:rFonts w:cs="Mudir MT"/>
                <w:color w:val="FFFFFF" w:themeColor="background1"/>
                <w:sz w:val="28"/>
                <w:szCs w:val="28"/>
                <w:rtl/>
              </w:rPr>
            </w:pPr>
          </w:p>
        </w:tc>
        <w:tc>
          <w:tcPr>
            <w:tcW w:w="2377" w:type="dxa"/>
          </w:tcPr>
          <w:p w:rsidR="00DA12AE" w:rsidRPr="003C68F0" w:rsidRDefault="00DA12AE" w:rsidP="00DA12AE">
            <w:pPr>
              <w:pStyle w:val="a5"/>
              <w:bidi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Mudir MT"/>
                <w:b w:val="0"/>
                <w:bCs w:val="0"/>
                <w:color w:val="000000" w:themeColor="text1"/>
                <w:sz w:val="24"/>
                <w:szCs w:val="24"/>
                <w:rtl/>
              </w:rPr>
            </w:pPr>
            <w:r w:rsidRPr="003C68F0">
              <w:rPr>
                <w:rFonts w:cs="Mudir MT" w:hint="cs"/>
                <w:b w:val="0"/>
                <w:bCs w:val="0"/>
                <w:color w:val="000000" w:themeColor="text1"/>
                <w:sz w:val="24"/>
                <w:szCs w:val="24"/>
                <w:rtl/>
              </w:rPr>
              <w:t>إيرنست كيلر</w:t>
            </w:r>
          </w:p>
        </w:tc>
        <w:tc>
          <w:tcPr>
            <w:tcW w:w="4807" w:type="dxa"/>
          </w:tcPr>
          <w:p w:rsidR="00DA12AE" w:rsidRPr="003C68F0" w:rsidRDefault="00DA12AE" w:rsidP="00DA12AE">
            <w:pPr>
              <w:pStyle w:val="a5"/>
              <w:bidi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Mudir MT"/>
                <w:b w:val="0"/>
                <w:bCs w:val="0"/>
                <w:color w:val="000000" w:themeColor="text1"/>
                <w:sz w:val="24"/>
                <w:szCs w:val="24"/>
                <w:rtl/>
              </w:rPr>
            </w:pPr>
            <w:r w:rsidRPr="003C68F0">
              <w:rPr>
                <w:rFonts w:cs="Mudir MT" w:hint="cs"/>
                <w:b w:val="0"/>
                <w:bCs w:val="0"/>
                <w:color w:val="000000" w:themeColor="text1"/>
                <w:sz w:val="24"/>
                <w:szCs w:val="24"/>
                <w:rtl/>
              </w:rPr>
              <w:t>1. وحدة التصميم الناتجة عن الاختلاف في العناصر من جهة والمبينة على شبكة"</w:t>
            </w:r>
            <w:r w:rsidRPr="003C68F0">
              <w:rPr>
                <w:rFonts w:cs="Mudir MT"/>
                <w:b w:val="0"/>
                <w:bCs w:val="0"/>
                <w:color w:val="000000" w:themeColor="text1"/>
                <w:sz w:val="24"/>
                <w:szCs w:val="24"/>
              </w:rPr>
              <w:t>"grid</w:t>
            </w:r>
            <w:r w:rsidRPr="003C68F0">
              <w:rPr>
                <w:rFonts w:cs="Mudir MT" w:hint="cs"/>
                <w:b w:val="0"/>
                <w:bCs w:val="0"/>
                <w:color w:val="000000" w:themeColor="text1"/>
                <w:sz w:val="24"/>
                <w:szCs w:val="24"/>
                <w:rtl/>
              </w:rPr>
              <w:t xml:space="preserve"> من جهة أخرى</w:t>
            </w:r>
            <w:r w:rsidR="00A262A0">
              <w:rPr>
                <w:rFonts w:cs="Mudir MT" w:hint="cs"/>
                <w:b w:val="0"/>
                <w:bCs w:val="0"/>
                <w:color w:val="000000" w:themeColor="text1"/>
                <w:sz w:val="24"/>
                <w:szCs w:val="24"/>
                <w:rtl/>
              </w:rPr>
              <w:t>.</w:t>
            </w:r>
          </w:p>
          <w:p w:rsidR="00DA12AE" w:rsidRPr="003C68F0" w:rsidRDefault="00DA12AE" w:rsidP="00DA12AE">
            <w:pPr>
              <w:pStyle w:val="a5"/>
              <w:bidi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Mudir MT"/>
                <w:b w:val="0"/>
                <w:bCs w:val="0"/>
                <w:color w:val="000000" w:themeColor="text1"/>
                <w:sz w:val="24"/>
                <w:szCs w:val="24"/>
                <w:rtl/>
              </w:rPr>
            </w:pPr>
            <w:r w:rsidRPr="003C68F0">
              <w:rPr>
                <w:rFonts w:cs="Mudir MT" w:hint="cs"/>
                <w:b w:val="0"/>
                <w:bCs w:val="0"/>
                <w:color w:val="000000" w:themeColor="text1"/>
                <w:sz w:val="24"/>
                <w:szCs w:val="24"/>
                <w:rtl/>
              </w:rPr>
              <w:t xml:space="preserve">2. ظهرت بشكل موضوعي وعبرت عن الواقعية وعدم المبالغة . </w:t>
            </w:r>
          </w:p>
        </w:tc>
      </w:tr>
      <w:tr w:rsidR="00DA12AE" w:rsidTr="0079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1" w:type="dxa"/>
          </w:tcPr>
          <w:p w:rsidR="00DA12AE" w:rsidRPr="006E2009" w:rsidRDefault="0079151E" w:rsidP="00DA12AE">
            <w:pPr>
              <w:pStyle w:val="a5"/>
              <w:tabs>
                <w:tab w:val="left" w:pos="1171"/>
              </w:tabs>
              <w:bidi/>
              <w:spacing w:line="360" w:lineRule="auto"/>
              <w:jc w:val="center"/>
              <w:rPr>
                <w:rFonts w:cs="Mudir MT"/>
                <w:color w:val="FFFFFF" w:themeColor="background1"/>
                <w:sz w:val="28"/>
                <w:szCs w:val="28"/>
                <w:rtl/>
              </w:rPr>
            </w:pPr>
            <w:r>
              <w:rPr>
                <w:rFonts w:cs="Mudir MT" w:hint="cs"/>
                <w:color w:val="FFFFFF" w:themeColor="background1"/>
                <w:sz w:val="28"/>
                <w:szCs w:val="28"/>
                <w:rtl/>
              </w:rPr>
              <w:t>نيويورك</w:t>
            </w:r>
          </w:p>
        </w:tc>
        <w:tc>
          <w:tcPr>
            <w:tcW w:w="2377" w:type="dxa"/>
          </w:tcPr>
          <w:p w:rsidR="00DA12AE" w:rsidRPr="003C68F0" w:rsidRDefault="00DA12AE" w:rsidP="00DA12AE">
            <w:pPr>
              <w:pStyle w:val="a5"/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Mudir MT"/>
                <w:b w:val="0"/>
                <w:bCs w:val="0"/>
                <w:color w:val="000000" w:themeColor="text1"/>
                <w:sz w:val="24"/>
                <w:szCs w:val="24"/>
                <w:rtl/>
              </w:rPr>
            </w:pPr>
            <w:r w:rsidRPr="003C68F0">
              <w:rPr>
                <w:rFonts w:cs="Mudir MT" w:hint="cs"/>
                <w:b w:val="0"/>
                <w:bCs w:val="0"/>
                <w:color w:val="000000" w:themeColor="text1"/>
                <w:sz w:val="24"/>
                <w:szCs w:val="24"/>
                <w:rtl/>
              </w:rPr>
              <w:t>بول راند</w:t>
            </w:r>
          </w:p>
        </w:tc>
        <w:tc>
          <w:tcPr>
            <w:tcW w:w="4807" w:type="dxa"/>
          </w:tcPr>
          <w:p w:rsidR="00DA12AE" w:rsidRPr="003C68F0" w:rsidRDefault="00A262A0" w:rsidP="00DA12AE">
            <w:pPr>
              <w:pStyle w:val="a5"/>
              <w:bidi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Mudir MT"/>
                <w:b w:val="0"/>
                <w:bCs w:val="0"/>
                <w:color w:val="000000" w:themeColor="text1"/>
                <w:sz w:val="24"/>
                <w:szCs w:val="24"/>
                <w:rtl/>
              </w:rPr>
            </w:pPr>
            <w:r>
              <w:rPr>
                <w:rFonts w:cs="Mudir MT" w:hint="cs"/>
                <w:b w:val="0"/>
                <w:bCs w:val="0"/>
                <w:color w:val="000000" w:themeColor="text1"/>
                <w:sz w:val="24"/>
                <w:szCs w:val="24"/>
                <w:rtl/>
              </w:rPr>
              <w:t>1.</w:t>
            </w:r>
            <w:r w:rsidR="00DA12AE" w:rsidRPr="003C68F0">
              <w:rPr>
                <w:rFonts w:cs="Mudir MT" w:hint="cs"/>
                <w:b w:val="0"/>
                <w:bCs w:val="0"/>
                <w:color w:val="000000" w:themeColor="text1"/>
                <w:sz w:val="24"/>
                <w:szCs w:val="24"/>
                <w:rtl/>
              </w:rPr>
              <w:t>تقليل العناصر والتركيز على جوهر التصميم من خلال استعمال الرموز</w:t>
            </w:r>
            <w:r>
              <w:rPr>
                <w:rFonts w:cs="Mudir MT" w:hint="cs"/>
                <w:b w:val="0"/>
                <w:bCs w:val="0"/>
                <w:color w:val="000000" w:themeColor="text1"/>
                <w:sz w:val="24"/>
                <w:szCs w:val="24"/>
                <w:rtl/>
              </w:rPr>
              <w:t>.</w:t>
            </w:r>
          </w:p>
        </w:tc>
      </w:tr>
    </w:tbl>
    <w:p w:rsidR="002B6823" w:rsidRPr="0029411A" w:rsidRDefault="0029411A" w:rsidP="0029411A">
      <w:pPr>
        <w:pStyle w:val="a5"/>
        <w:bidi/>
        <w:spacing w:line="480" w:lineRule="auto"/>
        <w:jc w:val="center"/>
        <w:rPr>
          <w:rFonts w:ascii="Andalus" w:hAnsi="Andalus" w:cs="Andalus" w:hint="cs"/>
          <w:color w:val="17406D" w:themeColor="text2"/>
          <w:sz w:val="144"/>
          <w:szCs w:val="72"/>
          <w:u w:val="single"/>
          <w:rtl/>
        </w:rPr>
      </w:pPr>
      <w:r w:rsidRPr="0029411A">
        <w:rPr>
          <w:rFonts w:ascii="Andalus" w:hAnsi="Andalus" w:cs="Andalus" w:hint="cs"/>
          <w:color w:val="17406D" w:themeColor="text2"/>
          <w:sz w:val="52"/>
          <w:szCs w:val="44"/>
          <w:u w:val="single"/>
          <w:rtl/>
        </w:rPr>
        <w:lastRenderedPageBreak/>
        <w:t xml:space="preserve">مدارس وحركات التصميم </w:t>
      </w:r>
      <w:r w:rsidR="004E0D79" w:rsidRPr="0029411A">
        <w:rPr>
          <w:rFonts w:ascii="Andalus" w:hAnsi="Andalus" w:cs="Andalus" w:hint="cs"/>
          <w:color w:val="17406D" w:themeColor="text2"/>
          <w:sz w:val="52"/>
          <w:szCs w:val="44"/>
          <w:u w:val="single"/>
          <w:rtl/>
        </w:rPr>
        <w:t>الجرافيك</w:t>
      </w:r>
    </w:p>
    <w:p w:rsidR="002B6823" w:rsidRDefault="001677F3" w:rsidP="002B6823">
      <w:pPr>
        <w:pStyle w:val="a5"/>
        <w:bidi/>
        <w:spacing w:line="480" w:lineRule="auto"/>
        <w:rPr>
          <w:rFonts w:cs="Mudir MT"/>
          <w:b w:val="0"/>
          <w:bCs w:val="0"/>
          <w:noProof/>
          <w:color w:val="000000" w:themeColor="text1"/>
          <w:sz w:val="32"/>
          <w:szCs w:val="24"/>
        </w:rPr>
      </w:pPr>
      <w:r>
        <w:rPr>
          <w:noProof/>
          <w:lang w:eastAsia="en-US"/>
        </w:rPr>
        <w:drawing>
          <wp:anchor distT="0" distB="0" distL="114300" distR="114300" simplePos="0" relativeHeight="251668480" behindDoc="0" locked="0" layoutInCell="1" allowOverlap="1" wp14:anchorId="602B834C" wp14:editId="0058D62D">
            <wp:simplePos x="0" y="0"/>
            <wp:positionH relativeFrom="margin">
              <wp:posOffset>3505200</wp:posOffset>
            </wp:positionH>
            <wp:positionV relativeFrom="margin">
              <wp:posOffset>4248150</wp:posOffset>
            </wp:positionV>
            <wp:extent cx="3305175" cy="2305050"/>
            <wp:effectExtent l="0" t="0" r="9525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411A">
        <w:rPr>
          <w:noProof/>
          <w:lang w:eastAsia="en-US"/>
        </w:rPr>
        <w:drawing>
          <wp:anchor distT="0" distB="0" distL="114300" distR="114300" simplePos="0" relativeHeight="251664384" behindDoc="0" locked="0" layoutInCell="1" allowOverlap="1" wp14:anchorId="6B1D2E79" wp14:editId="598CC5A7">
            <wp:simplePos x="0" y="0"/>
            <wp:positionH relativeFrom="column">
              <wp:posOffset>3342640</wp:posOffset>
            </wp:positionH>
            <wp:positionV relativeFrom="paragraph">
              <wp:posOffset>73660</wp:posOffset>
            </wp:positionV>
            <wp:extent cx="3462655" cy="2695575"/>
            <wp:effectExtent l="0" t="0" r="4445" b="952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265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411A" w:rsidRPr="0029411A">
        <w:rPr>
          <w:noProof/>
          <w:sz w:val="12"/>
          <w:szCs w:val="12"/>
          <w:lang w:eastAsia="en-US"/>
        </w:rPr>
        <w:drawing>
          <wp:anchor distT="0" distB="0" distL="114300" distR="114300" simplePos="0" relativeHeight="251666432" behindDoc="0" locked="0" layoutInCell="1" allowOverlap="1" wp14:anchorId="08877CE6" wp14:editId="50CF463D">
            <wp:simplePos x="0" y="0"/>
            <wp:positionH relativeFrom="margin">
              <wp:posOffset>-38100</wp:posOffset>
            </wp:positionH>
            <wp:positionV relativeFrom="margin">
              <wp:posOffset>923925</wp:posOffset>
            </wp:positionV>
            <wp:extent cx="3333750" cy="2695575"/>
            <wp:effectExtent l="0" t="0" r="0" b="952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10869" w:rsidRDefault="00D10869" w:rsidP="003C34A0">
      <w:pPr>
        <w:pStyle w:val="a5"/>
        <w:bidi/>
        <w:spacing w:line="480" w:lineRule="auto"/>
        <w:rPr>
          <w:rFonts w:cs="Mudir MT"/>
          <w:b w:val="0"/>
          <w:bCs w:val="0"/>
          <w:noProof/>
          <w:color w:val="000000" w:themeColor="text1"/>
          <w:sz w:val="32"/>
          <w:szCs w:val="24"/>
          <w:lang w:eastAsia="en-US"/>
        </w:rPr>
      </w:pPr>
    </w:p>
    <w:p w:rsidR="00D10869" w:rsidRDefault="001677F3" w:rsidP="00D10869">
      <w:pPr>
        <w:pStyle w:val="a5"/>
        <w:bidi/>
        <w:spacing w:line="480" w:lineRule="auto"/>
        <w:rPr>
          <w:rFonts w:cs="Mudir MT"/>
          <w:b w:val="0"/>
          <w:bCs w:val="0"/>
          <w:noProof/>
          <w:color w:val="000000" w:themeColor="text1"/>
          <w:sz w:val="32"/>
          <w:szCs w:val="24"/>
          <w:rtl/>
        </w:rPr>
      </w:pPr>
      <w:r>
        <w:rPr>
          <w:rFonts w:cs="Mudir MT"/>
          <w:b w:val="0"/>
          <w:bCs w:val="0"/>
          <w:noProof/>
          <w:color w:val="000000" w:themeColor="text1"/>
          <w:sz w:val="32"/>
          <w:szCs w:val="24"/>
          <w:lang w:eastAsia="en-US"/>
        </w:rPr>
        <w:drawing>
          <wp:anchor distT="0" distB="0" distL="114300" distR="114300" simplePos="0" relativeHeight="251672576" behindDoc="0" locked="0" layoutInCell="1" allowOverlap="1" wp14:anchorId="3AC68553" wp14:editId="6CF5A1F5">
            <wp:simplePos x="0" y="0"/>
            <wp:positionH relativeFrom="margin">
              <wp:posOffset>1638300</wp:posOffset>
            </wp:positionH>
            <wp:positionV relativeFrom="page">
              <wp:posOffset>7391400</wp:posOffset>
            </wp:positionV>
            <wp:extent cx="3409950" cy="2241550"/>
            <wp:effectExtent l="0" t="0" r="0" b="635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224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411A">
        <w:rPr>
          <w:rFonts w:cs="Mudir MT"/>
          <w:noProof/>
          <w:color w:val="FFFFFF" w:themeColor="background1"/>
          <w:sz w:val="28"/>
          <w:szCs w:val="28"/>
          <w:lang w:eastAsia="en-US"/>
        </w:rPr>
        <w:drawing>
          <wp:anchor distT="0" distB="0" distL="114300" distR="114300" simplePos="0" relativeHeight="251670528" behindDoc="1" locked="0" layoutInCell="1" allowOverlap="1" wp14:anchorId="39009AC1" wp14:editId="673DBC5F">
            <wp:simplePos x="0" y="0"/>
            <wp:positionH relativeFrom="margin">
              <wp:posOffset>-38100</wp:posOffset>
            </wp:positionH>
            <wp:positionV relativeFrom="margin">
              <wp:posOffset>4248150</wp:posOffset>
            </wp:positionV>
            <wp:extent cx="3381375" cy="2305050"/>
            <wp:effectExtent l="0" t="0" r="952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56BA7" w:rsidRPr="002F098E" w:rsidRDefault="00256BA7" w:rsidP="00256BA7">
      <w:pPr>
        <w:rPr>
          <w:rFonts w:cs="Mudir MT"/>
          <w:b/>
          <w:bCs/>
          <w:noProof/>
          <w:color w:val="000000" w:themeColor="text1"/>
          <w:sz w:val="32"/>
          <w:szCs w:val="24"/>
        </w:rPr>
      </w:pPr>
    </w:p>
    <w:sectPr w:rsidR="00256BA7" w:rsidRPr="002F098E" w:rsidSect="009C2B3B">
      <w:pgSz w:w="12240" w:h="15840" w:code="1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6F8A" w:rsidRDefault="00E86F8A" w:rsidP="00A66B18">
      <w:pPr>
        <w:spacing w:after="0"/>
      </w:pPr>
      <w:r>
        <w:separator/>
      </w:r>
    </w:p>
  </w:endnote>
  <w:endnote w:type="continuationSeparator" w:id="0">
    <w:p w:rsidR="00E86F8A" w:rsidRDefault="00E86F8A" w:rsidP="00A66B1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altName w:val="MS Gothic"/>
    <w:charset w:val="80"/>
    <w:family w:val="modern"/>
    <w:pitch w:val="fixed"/>
    <w:sig w:usb0="00000000" w:usb1="2AC7EDFE" w:usb2="00000012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Mudir MT">
    <w:panose1 w:val="00000000000000000000"/>
    <w:charset w:val="B2"/>
    <w:family w:val="auto"/>
    <w:pitch w:val="variable"/>
    <w:sig w:usb0="00002001" w:usb1="00000000" w:usb2="00000000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6F8A" w:rsidRDefault="00E86F8A" w:rsidP="00A66B18">
      <w:pPr>
        <w:spacing w:after="0"/>
      </w:pPr>
      <w:r>
        <w:separator/>
      </w:r>
    </w:p>
  </w:footnote>
  <w:footnote w:type="continuationSeparator" w:id="0">
    <w:p w:rsidR="00E86F8A" w:rsidRDefault="00E86F8A" w:rsidP="00A66B1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3E97"/>
      </v:shape>
    </w:pict>
  </w:numPicBullet>
  <w:abstractNum w:abstractNumId="0">
    <w:nsid w:val="0A7020D9"/>
    <w:multiLevelType w:val="hybridMultilevel"/>
    <w:tmpl w:val="B7F85354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57A7974"/>
    <w:multiLevelType w:val="hybridMultilevel"/>
    <w:tmpl w:val="5B40414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F883045"/>
    <w:multiLevelType w:val="hybridMultilevel"/>
    <w:tmpl w:val="04E082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8C471A"/>
    <w:multiLevelType w:val="hybridMultilevel"/>
    <w:tmpl w:val="FACAAD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EFB66AB"/>
    <w:multiLevelType w:val="hybridMultilevel"/>
    <w:tmpl w:val="1C54066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76D059B3"/>
    <w:multiLevelType w:val="hybridMultilevel"/>
    <w:tmpl w:val="CD5CBA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D18"/>
    <w:rsid w:val="00012883"/>
    <w:rsid w:val="0004461A"/>
    <w:rsid w:val="00075758"/>
    <w:rsid w:val="00083BAA"/>
    <w:rsid w:val="000B5655"/>
    <w:rsid w:val="001056B0"/>
    <w:rsid w:val="0010680C"/>
    <w:rsid w:val="00152003"/>
    <w:rsid w:val="00152B0B"/>
    <w:rsid w:val="001677F3"/>
    <w:rsid w:val="00172B88"/>
    <w:rsid w:val="001766D6"/>
    <w:rsid w:val="00192419"/>
    <w:rsid w:val="001C270D"/>
    <w:rsid w:val="001D1E7F"/>
    <w:rsid w:val="001E2320"/>
    <w:rsid w:val="00214E28"/>
    <w:rsid w:val="00256BA7"/>
    <w:rsid w:val="00264CAD"/>
    <w:rsid w:val="00275808"/>
    <w:rsid w:val="0029411A"/>
    <w:rsid w:val="002A50F4"/>
    <w:rsid w:val="002B6823"/>
    <w:rsid w:val="002F098E"/>
    <w:rsid w:val="00352B81"/>
    <w:rsid w:val="00394757"/>
    <w:rsid w:val="003971AE"/>
    <w:rsid w:val="003A0150"/>
    <w:rsid w:val="003C04F7"/>
    <w:rsid w:val="003C34A0"/>
    <w:rsid w:val="003C68F0"/>
    <w:rsid w:val="003E24DF"/>
    <w:rsid w:val="0041428F"/>
    <w:rsid w:val="00433927"/>
    <w:rsid w:val="00467A4A"/>
    <w:rsid w:val="00483890"/>
    <w:rsid w:val="004A2B0D"/>
    <w:rsid w:val="004A51EB"/>
    <w:rsid w:val="004D54DB"/>
    <w:rsid w:val="004E0D79"/>
    <w:rsid w:val="004E42FA"/>
    <w:rsid w:val="004E716B"/>
    <w:rsid w:val="00501ED4"/>
    <w:rsid w:val="00534FC2"/>
    <w:rsid w:val="005C2210"/>
    <w:rsid w:val="00615018"/>
    <w:rsid w:val="0062123A"/>
    <w:rsid w:val="00646E75"/>
    <w:rsid w:val="00663935"/>
    <w:rsid w:val="00666D18"/>
    <w:rsid w:val="00696DDD"/>
    <w:rsid w:val="006E2009"/>
    <w:rsid w:val="006F6F10"/>
    <w:rsid w:val="00700856"/>
    <w:rsid w:val="007147AE"/>
    <w:rsid w:val="0074416B"/>
    <w:rsid w:val="007479A8"/>
    <w:rsid w:val="00783E79"/>
    <w:rsid w:val="0079151E"/>
    <w:rsid w:val="007B572C"/>
    <w:rsid w:val="007B5AE8"/>
    <w:rsid w:val="007C078F"/>
    <w:rsid w:val="007F5192"/>
    <w:rsid w:val="007F51F1"/>
    <w:rsid w:val="008965AA"/>
    <w:rsid w:val="0091352B"/>
    <w:rsid w:val="009A4697"/>
    <w:rsid w:val="009B28E7"/>
    <w:rsid w:val="009C2B3B"/>
    <w:rsid w:val="00A262A0"/>
    <w:rsid w:val="00A26FE7"/>
    <w:rsid w:val="00A46FE0"/>
    <w:rsid w:val="00A66B18"/>
    <w:rsid w:val="00A6783B"/>
    <w:rsid w:val="00A96CF8"/>
    <w:rsid w:val="00AA089B"/>
    <w:rsid w:val="00AE1388"/>
    <w:rsid w:val="00AF3982"/>
    <w:rsid w:val="00AF6D49"/>
    <w:rsid w:val="00B257AD"/>
    <w:rsid w:val="00B50294"/>
    <w:rsid w:val="00B57D6E"/>
    <w:rsid w:val="00B86480"/>
    <w:rsid w:val="00BA167A"/>
    <w:rsid w:val="00C57943"/>
    <w:rsid w:val="00C701F7"/>
    <w:rsid w:val="00C70786"/>
    <w:rsid w:val="00C86D2F"/>
    <w:rsid w:val="00CA33A9"/>
    <w:rsid w:val="00CD3CB4"/>
    <w:rsid w:val="00D10869"/>
    <w:rsid w:val="00D10958"/>
    <w:rsid w:val="00D66593"/>
    <w:rsid w:val="00DA12AE"/>
    <w:rsid w:val="00DE6DA2"/>
    <w:rsid w:val="00DF2D30"/>
    <w:rsid w:val="00E4786A"/>
    <w:rsid w:val="00E55D74"/>
    <w:rsid w:val="00E6540C"/>
    <w:rsid w:val="00E81E2A"/>
    <w:rsid w:val="00E86F8A"/>
    <w:rsid w:val="00EE0952"/>
    <w:rsid w:val="00EE58D0"/>
    <w:rsid w:val="00EE6063"/>
    <w:rsid w:val="00F07BE6"/>
    <w:rsid w:val="00F369FD"/>
    <w:rsid w:val="00F64669"/>
    <w:rsid w:val="00FB132A"/>
    <w:rsid w:val="00FE0F43"/>
    <w:rsid w:val="00FF6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3CDAFFF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unhideWhenUsed="0" w:qFormat="1"/>
    <w:lsdException w:name="heading 4" w:uiPriority="9" w:unhideWhenUsed="0" w:qFormat="1"/>
    <w:lsdException w:name="heading 5" w:uiPriority="9" w:unhideWhenUsed="0" w:qFormat="1"/>
    <w:lsdException w:name="heading 6" w:uiPriority="9" w:unhideWhenUsed="0" w:qFormat="1"/>
    <w:lsdException w:name="heading 7" w:uiPriority="9" w:unhideWhenUsed="0" w:qFormat="1"/>
    <w:lsdException w:name="heading 8" w:uiPriority="9" w:unhideWhenUsed="0" w:qFormat="1"/>
    <w:lsdException w:name="heading 9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macro" w:unhideWhenUsed="0"/>
    <w:lsdException w:name="Title" w:semiHidden="0" w:uiPriority="10" w:unhideWhenUsed="0" w:qFormat="1"/>
    <w:lsdException w:name="Closing" w:uiPriority="6"/>
    <w:lsdException w:name="Signature" w:uiPriority="7"/>
    <w:lsdException w:name="Default Paragraph Font" w:uiPriority="1"/>
    <w:lsdException w:name="Subtitle" w:uiPriority="11" w:unhideWhenUsed="0" w:qFormat="1"/>
    <w:lsdException w:name="Salutation" w:uiPriority="4"/>
    <w:lsdException w:name="Strong" w:semiHidden="0" w:uiPriority="22" w:unhideWhenUsed="0" w:qFormat="1"/>
    <w:lsdException w:name="Emphasis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51EB"/>
  </w:style>
  <w:style w:type="paragraph" w:styleId="1">
    <w:name w:val="heading 1"/>
    <w:basedOn w:val="a"/>
    <w:next w:val="a"/>
    <w:link w:val="1Char"/>
    <w:uiPriority w:val="9"/>
    <w:qFormat/>
    <w:rsid w:val="004A51EB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7D9532" w:themeColor="accent6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51EB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7D9532" w:themeColor="accent6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A51E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7D9532" w:themeColor="accent6" w:themeShade="BF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51E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A5C249" w:themeColor="accent6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A51E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A5C249" w:themeColor="accent6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A51E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A5C249" w:themeColor="accent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A51E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A5C249" w:themeColor="accent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A51E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A5C249" w:themeColor="accent6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A51E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A5C249" w:themeColor="accent6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sid w:val="004A51EB"/>
    <w:rPr>
      <w:rFonts w:asciiTheme="majorHAnsi" w:eastAsiaTheme="majorEastAsia" w:hAnsiTheme="majorHAnsi" w:cstheme="majorBidi"/>
      <w:color w:val="7D9532" w:themeColor="accent6" w:themeShade="BF"/>
      <w:sz w:val="40"/>
      <w:szCs w:val="40"/>
    </w:rPr>
  </w:style>
  <w:style w:type="paragraph" w:customStyle="1" w:styleId="Recipient">
    <w:name w:val="Recipient"/>
    <w:basedOn w:val="a"/>
    <w:uiPriority w:val="3"/>
    <w:rsid w:val="00A66B18"/>
    <w:pPr>
      <w:spacing w:before="840" w:after="40"/>
    </w:pPr>
    <w:rPr>
      <w:b/>
      <w:bCs/>
      <w:color w:val="000000" w:themeColor="text1"/>
    </w:rPr>
  </w:style>
  <w:style w:type="paragraph" w:styleId="a3">
    <w:name w:val="Salutation"/>
    <w:basedOn w:val="a"/>
    <w:link w:val="Char"/>
    <w:uiPriority w:val="4"/>
    <w:unhideWhenUsed/>
    <w:rsid w:val="00A66B18"/>
    <w:pPr>
      <w:spacing w:before="720"/>
    </w:pPr>
  </w:style>
  <w:style w:type="character" w:customStyle="1" w:styleId="Char">
    <w:name w:val="تحية Char"/>
    <w:basedOn w:val="a0"/>
    <w:link w:val="a3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a4">
    <w:name w:val="Closing"/>
    <w:basedOn w:val="a"/>
    <w:next w:val="a5"/>
    <w:link w:val="Char0"/>
    <w:uiPriority w:val="6"/>
    <w:unhideWhenUsed/>
    <w:rsid w:val="00A6783B"/>
    <w:pPr>
      <w:spacing w:before="480" w:after="960"/>
    </w:pPr>
  </w:style>
  <w:style w:type="character" w:customStyle="1" w:styleId="Char0">
    <w:name w:val="خاتمة Char"/>
    <w:basedOn w:val="a0"/>
    <w:link w:val="a4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a5">
    <w:name w:val="Signature"/>
    <w:basedOn w:val="a"/>
    <w:link w:val="Char1"/>
    <w:uiPriority w:val="7"/>
    <w:unhideWhenUsed/>
    <w:rsid w:val="00A6783B"/>
    <w:pPr>
      <w:contextualSpacing/>
    </w:pPr>
    <w:rPr>
      <w:b/>
      <w:bCs/>
      <w:color w:val="17406D" w:themeColor="accent1"/>
    </w:rPr>
  </w:style>
  <w:style w:type="character" w:customStyle="1" w:styleId="Char1">
    <w:name w:val="توقيع Char"/>
    <w:basedOn w:val="a0"/>
    <w:link w:val="a5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a6">
    <w:name w:val="header"/>
    <w:basedOn w:val="a"/>
    <w:link w:val="Char2"/>
    <w:uiPriority w:val="99"/>
    <w:unhideWhenUsed/>
    <w:rsid w:val="003E24DF"/>
    <w:pPr>
      <w:spacing w:after="0"/>
      <w:jc w:val="right"/>
    </w:pPr>
  </w:style>
  <w:style w:type="character" w:customStyle="1" w:styleId="Char2">
    <w:name w:val="رأس الصفحة Char"/>
    <w:basedOn w:val="a0"/>
    <w:link w:val="a6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a7">
    <w:name w:val="Strong"/>
    <w:basedOn w:val="a0"/>
    <w:uiPriority w:val="22"/>
    <w:qFormat/>
    <w:rsid w:val="004A51EB"/>
    <w:rPr>
      <w:b/>
      <w:bCs/>
    </w:rPr>
  </w:style>
  <w:style w:type="paragraph" w:customStyle="1" w:styleId="ContactInfo">
    <w:name w:val="Contact Info"/>
    <w:basedOn w:val="a"/>
    <w:uiPriority w:val="1"/>
    <w:rsid w:val="00A66B18"/>
    <w:pPr>
      <w:spacing w:after="0"/>
    </w:pPr>
    <w:rPr>
      <w:color w:val="FFFFFF" w:themeColor="background1"/>
    </w:rPr>
  </w:style>
  <w:style w:type="character" w:customStyle="1" w:styleId="2Char">
    <w:name w:val="عنوان 2 Char"/>
    <w:basedOn w:val="a0"/>
    <w:link w:val="2"/>
    <w:uiPriority w:val="9"/>
    <w:rsid w:val="004A51EB"/>
    <w:rPr>
      <w:rFonts w:asciiTheme="majorHAnsi" w:eastAsiaTheme="majorEastAsia" w:hAnsiTheme="majorHAnsi" w:cstheme="majorBidi"/>
      <w:color w:val="7D9532" w:themeColor="accent6" w:themeShade="BF"/>
      <w:sz w:val="28"/>
      <w:szCs w:val="28"/>
    </w:rPr>
  </w:style>
  <w:style w:type="paragraph" w:styleId="a8">
    <w:name w:val="Normal (Web)"/>
    <w:basedOn w:val="a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hAnsi="Times New Roman" w:cs="Times New Roman"/>
      <w:szCs w:val="24"/>
    </w:rPr>
  </w:style>
  <w:style w:type="character" w:styleId="a9">
    <w:name w:val="Placeholder Text"/>
    <w:basedOn w:val="a0"/>
    <w:uiPriority w:val="99"/>
    <w:semiHidden/>
    <w:rsid w:val="001766D6"/>
    <w:rPr>
      <w:color w:val="808080"/>
    </w:rPr>
  </w:style>
  <w:style w:type="paragraph" w:styleId="aa">
    <w:name w:val="footer"/>
    <w:basedOn w:val="a"/>
    <w:link w:val="Char3"/>
    <w:uiPriority w:val="99"/>
    <w:unhideWhenUsed/>
    <w:rsid w:val="00A66B18"/>
    <w:pPr>
      <w:tabs>
        <w:tab w:val="center" w:pos="4680"/>
        <w:tab w:val="right" w:pos="9360"/>
      </w:tabs>
      <w:spacing w:after="0"/>
    </w:pPr>
  </w:style>
  <w:style w:type="character" w:customStyle="1" w:styleId="Char3">
    <w:name w:val="تذييل الصفحة Char"/>
    <w:basedOn w:val="a0"/>
    <w:link w:val="aa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">
    <w:name w:val="Logo"/>
    <w:basedOn w:val="a"/>
    <w:next w:val="a"/>
    <w:link w:val="LogoChar"/>
    <w:rsid w:val="00AA089B"/>
    <w:pPr>
      <w:spacing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LogoChar">
    <w:name w:val="Logo Char"/>
    <w:basedOn w:val="a0"/>
    <w:link w:val="Log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3Char">
    <w:name w:val="عنوان 3 Char"/>
    <w:basedOn w:val="a0"/>
    <w:link w:val="3"/>
    <w:uiPriority w:val="9"/>
    <w:semiHidden/>
    <w:rsid w:val="004A51EB"/>
    <w:rPr>
      <w:rFonts w:asciiTheme="majorHAnsi" w:eastAsiaTheme="majorEastAsia" w:hAnsiTheme="majorHAnsi" w:cstheme="majorBidi"/>
      <w:color w:val="7D9532" w:themeColor="accent6" w:themeShade="BF"/>
      <w:sz w:val="24"/>
      <w:szCs w:val="24"/>
    </w:rPr>
  </w:style>
  <w:style w:type="character" w:customStyle="1" w:styleId="4Char">
    <w:name w:val="عنوان 4 Char"/>
    <w:basedOn w:val="a0"/>
    <w:link w:val="4"/>
    <w:uiPriority w:val="9"/>
    <w:semiHidden/>
    <w:rsid w:val="004A51EB"/>
    <w:rPr>
      <w:rFonts w:asciiTheme="majorHAnsi" w:eastAsiaTheme="majorEastAsia" w:hAnsiTheme="majorHAnsi" w:cstheme="majorBidi"/>
      <w:color w:val="A5C249" w:themeColor="accent6"/>
      <w:sz w:val="22"/>
      <w:szCs w:val="22"/>
    </w:rPr>
  </w:style>
  <w:style w:type="character" w:customStyle="1" w:styleId="5Char">
    <w:name w:val="عنوان 5 Char"/>
    <w:basedOn w:val="a0"/>
    <w:link w:val="5"/>
    <w:uiPriority w:val="9"/>
    <w:semiHidden/>
    <w:rsid w:val="004A51EB"/>
    <w:rPr>
      <w:rFonts w:asciiTheme="majorHAnsi" w:eastAsiaTheme="majorEastAsia" w:hAnsiTheme="majorHAnsi" w:cstheme="majorBidi"/>
      <w:i/>
      <w:iCs/>
      <w:color w:val="A5C249" w:themeColor="accent6"/>
      <w:sz w:val="22"/>
      <w:szCs w:val="22"/>
    </w:rPr>
  </w:style>
  <w:style w:type="character" w:customStyle="1" w:styleId="6Char">
    <w:name w:val="عنوان 6 Char"/>
    <w:basedOn w:val="a0"/>
    <w:link w:val="6"/>
    <w:uiPriority w:val="9"/>
    <w:semiHidden/>
    <w:rsid w:val="004A51EB"/>
    <w:rPr>
      <w:rFonts w:asciiTheme="majorHAnsi" w:eastAsiaTheme="majorEastAsia" w:hAnsiTheme="majorHAnsi" w:cstheme="majorBidi"/>
      <w:color w:val="A5C249" w:themeColor="accent6"/>
    </w:rPr>
  </w:style>
  <w:style w:type="character" w:customStyle="1" w:styleId="7Char">
    <w:name w:val="عنوان 7 Char"/>
    <w:basedOn w:val="a0"/>
    <w:link w:val="7"/>
    <w:uiPriority w:val="9"/>
    <w:semiHidden/>
    <w:rsid w:val="004A51EB"/>
    <w:rPr>
      <w:rFonts w:asciiTheme="majorHAnsi" w:eastAsiaTheme="majorEastAsia" w:hAnsiTheme="majorHAnsi" w:cstheme="majorBidi"/>
      <w:b/>
      <w:bCs/>
      <w:color w:val="A5C249" w:themeColor="accent6"/>
    </w:rPr>
  </w:style>
  <w:style w:type="character" w:customStyle="1" w:styleId="8Char">
    <w:name w:val="عنوان 8 Char"/>
    <w:basedOn w:val="a0"/>
    <w:link w:val="8"/>
    <w:uiPriority w:val="9"/>
    <w:semiHidden/>
    <w:rsid w:val="004A51EB"/>
    <w:rPr>
      <w:rFonts w:asciiTheme="majorHAnsi" w:eastAsiaTheme="majorEastAsia" w:hAnsiTheme="majorHAnsi" w:cstheme="majorBidi"/>
      <w:b/>
      <w:bCs/>
      <w:i/>
      <w:iCs/>
      <w:color w:val="A5C249" w:themeColor="accent6"/>
      <w:sz w:val="20"/>
      <w:szCs w:val="20"/>
    </w:rPr>
  </w:style>
  <w:style w:type="character" w:customStyle="1" w:styleId="9Char">
    <w:name w:val="عنوان 9 Char"/>
    <w:basedOn w:val="a0"/>
    <w:link w:val="9"/>
    <w:uiPriority w:val="9"/>
    <w:semiHidden/>
    <w:rsid w:val="004A51EB"/>
    <w:rPr>
      <w:rFonts w:asciiTheme="majorHAnsi" w:eastAsiaTheme="majorEastAsia" w:hAnsiTheme="majorHAnsi" w:cstheme="majorBidi"/>
      <w:i/>
      <w:iCs/>
      <w:color w:val="A5C249" w:themeColor="accent6"/>
      <w:sz w:val="20"/>
      <w:szCs w:val="20"/>
    </w:rPr>
  </w:style>
  <w:style w:type="paragraph" w:styleId="ab">
    <w:name w:val="caption"/>
    <w:basedOn w:val="a"/>
    <w:next w:val="a"/>
    <w:uiPriority w:val="35"/>
    <w:semiHidden/>
    <w:unhideWhenUsed/>
    <w:qFormat/>
    <w:rsid w:val="004A51EB"/>
    <w:pPr>
      <w:spacing w:line="240" w:lineRule="auto"/>
    </w:pPr>
    <w:rPr>
      <w:b/>
      <w:bCs/>
      <w:smallCaps/>
      <w:color w:val="595959" w:themeColor="text1" w:themeTint="A6"/>
    </w:rPr>
  </w:style>
  <w:style w:type="paragraph" w:styleId="ac">
    <w:name w:val="Title"/>
    <w:basedOn w:val="a"/>
    <w:next w:val="a"/>
    <w:link w:val="Char4"/>
    <w:uiPriority w:val="10"/>
    <w:qFormat/>
    <w:rsid w:val="004A51E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Char4">
    <w:name w:val="العنوان Char"/>
    <w:basedOn w:val="a0"/>
    <w:link w:val="ac"/>
    <w:uiPriority w:val="10"/>
    <w:rsid w:val="004A51EB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ad">
    <w:name w:val="Subtitle"/>
    <w:basedOn w:val="a"/>
    <w:next w:val="a"/>
    <w:link w:val="Char5"/>
    <w:uiPriority w:val="11"/>
    <w:qFormat/>
    <w:rsid w:val="004A51EB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Char5">
    <w:name w:val="عنوان فرعي Char"/>
    <w:basedOn w:val="a0"/>
    <w:link w:val="ad"/>
    <w:uiPriority w:val="11"/>
    <w:rsid w:val="004A51EB"/>
    <w:rPr>
      <w:rFonts w:asciiTheme="majorHAnsi" w:eastAsiaTheme="majorEastAsia" w:hAnsiTheme="majorHAnsi" w:cstheme="majorBidi"/>
      <w:sz w:val="30"/>
      <w:szCs w:val="30"/>
    </w:rPr>
  </w:style>
  <w:style w:type="character" w:styleId="ae">
    <w:name w:val="Emphasis"/>
    <w:basedOn w:val="a0"/>
    <w:uiPriority w:val="20"/>
    <w:qFormat/>
    <w:rsid w:val="004A51EB"/>
    <w:rPr>
      <w:i/>
      <w:iCs/>
      <w:color w:val="A5C249" w:themeColor="accent6"/>
    </w:rPr>
  </w:style>
  <w:style w:type="paragraph" w:styleId="af">
    <w:name w:val="No Spacing"/>
    <w:uiPriority w:val="1"/>
    <w:qFormat/>
    <w:rsid w:val="004A51EB"/>
    <w:pPr>
      <w:spacing w:after="0" w:line="240" w:lineRule="auto"/>
    </w:pPr>
  </w:style>
  <w:style w:type="paragraph" w:styleId="af0">
    <w:name w:val="Quote"/>
    <w:basedOn w:val="a"/>
    <w:next w:val="a"/>
    <w:link w:val="Char6"/>
    <w:uiPriority w:val="29"/>
    <w:qFormat/>
    <w:rsid w:val="004A51EB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har6">
    <w:name w:val="اقتباس Char"/>
    <w:basedOn w:val="a0"/>
    <w:link w:val="af0"/>
    <w:uiPriority w:val="29"/>
    <w:rsid w:val="004A51EB"/>
    <w:rPr>
      <w:i/>
      <w:iCs/>
      <w:color w:val="262626" w:themeColor="text1" w:themeTint="D9"/>
    </w:rPr>
  </w:style>
  <w:style w:type="paragraph" w:styleId="af1">
    <w:name w:val="Intense Quote"/>
    <w:basedOn w:val="a"/>
    <w:next w:val="a"/>
    <w:link w:val="Char7"/>
    <w:uiPriority w:val="30"/>
    <w:qFormat/>
    <w:rsid w:val="004A51EB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A5C249" w:themeColor="accent6"/>
      <w:sz w:val="32"/>
      <w:szCs w:val="32"/>
    </w:rPr>
  </w:style>
  <w:style w:type="character" w:customStyle="1" w:styleId="Char7">
    <w:name w:val="اقتباس مكثف Char"/>
    <w:basedOn w:val="a0"/>
    <w:link w:val="af1"/>
    <w:uiPriority w:val="30"/>
    <w:rsid w:val="004A51EB"/>
    <w:rPr>
      <w:rFonts w:asciiTheme="majorHAnsi" w:eastAsiaTheme="majorEastAsia" w:hAnsiTheme="majorHAnsi" w:cstheme="majorBidi"/>
      <w:i/>
      <w:iCs/>
      <w:color w:val="A5C249" w:themeColor="accent6"/>
      <w:sz w:val="32"/>
      <w:szCs w:val="32"/>
    </w:rPr>
  </w:style>
  <w:style w:type="character" w:styleId="af2">
    <w:name w:val="Subtle Emphasis"/>
    <w:basedOn w:val="a0"/>
    <w:uiPriority w:val="19"/>
    <w:qFormat/>
    <w:rsid w:val="004A51EB"/>
    <w:rPr>
      <w:i/>
      <w:iCs/>
    </w:rPr>
  </w:style>
  <w:style w:type="character" w:styleId="af3">
    <w:name w:val="Intense Emphasis"/>
    <w:basedOn w:val="a0"/>
    <w:uiPriority w:val="21"/>
    <w:qFormat/>
    <w:rsid w:val="004A51EB"/>
    <w:rPr>
      <w:b/>
      <w:bCs/>
      <w:i/>
      <w:iCs/>
    </w:rPr>
  </w:style>
  <w:style w:type="character" w:styleId="af4">
    <w:name w:val="Subtle Reference"/>
    <w:basedOn w:val="a0"/>
    <w:uiPriority w:val="31"/>
    <w:qFormat/>
    <w:rsid w:val="004A51EB"/>
    <w:rPr>
      <w:smallCaps/>
      <w:color w:val="595959" w:themeColor="text1" w:themeTint="A6"/>
    </w:rPr>
  </w:style>
  <w:style w:type="character" w:styleId="af5">
    <w:name w:val="Intense Reference"/>
    <w:basedOn w:val="a0"/>
    <w:uiPriority w:val="32"/>
    <w:qFormat/>
    <w:rsid w:val="004A51EB"/>
    <w:rPr>
      <w:b/>
      <w:bCs/>
      <w:smallCaps/>
      <w:color w:val="A5C249" w:themeColor="accent6"/>
    </w:rPr>
  </w:style>
  <w:style w:type="character" w:styleId="af6">
    <w:name w:val="Book Title"/>
    <w:basedOn w:val="a0"/>
    <w:uiPriority w:val="33"/>
    <w:qFormat/>
    <w:rsid w:val="004A51EB"/>
    <w:rPr>
      <w:b/>
      <w:bCs/>
      <w:caps w:val="0"/>
      <w:smallCaps/>
      <w:spacing w:val="7"/>
      <w:sz w:val="21"/>
      <w:szCs w:val="21"/>
    </w:rPr>
  </w:style>
  <w:style w:type="paragraph" w:styleId="af7">
    <w:name w:val="TOC Heading"/>
    <w:basedOn w:val="1"/>
    <w:next w:val="a"/>
    <w:uiPriority w:val="39"/>
    <w:semiHidden/>
    <w:unhideWhenUsed/>
    <w:qFormat/>
    <w:rsid w:val="004A51EB"/>
    <w:pPr>
      <w:outlineLvl w:val="9"/>
    </w:pPr>
  </w:style>
  <w:style w:type="table" w:customStyle="1" w:styleId="GridTable5DarkAccent1">
    <w:name w:val="Grid Table 5 Dark Accent 1"/>
    <w:basedOn w:val="a1"/>
    <w:uiPriority w:val="50"/>
    <w:rsid w:val="00EE58D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D7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406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406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7406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7406D" w:themeFill="accent1"/>
      </w:tcPr>
    </w:tblStylePr>
    <w:tblStylePr w:type="band1Vert">
      <w:tblPr/>
      <w:tcPr>
        <w:shd w:val="clear" w:color="auto" w:fill="82B0E4" w:themeFill="accent1" w:themeFillTint="66"/>
      </w:tcPr>
    </w:tblStylePr>
    <w:tblStylePr w:type="band1Horz">
      <w:tblPr/>
      <w:tcPr>
        <w:shd w:val="clear" w:color="auto" w:fill="82B0E4" w:themeFill="accent1" w:themeFillTint="66"/>
      </w:tcPr>
    </w:tblStylePr>
  </w:style>
  <w:style w:type="paragraph" w:styleId="af8">
    <w:name w:val="Balloon Text"/>
    <w:basedOn w:val="a"/>
    <w:link w:val="Char8"/>
    <w:uiPriority w:val="99"/>
    <w:semiHidden/>
    <w:unhideWhenUsed/>
    <w:rsid w:val="009B28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8">
    <w:name w:val="نص في بالون Char"/>
    <w:basedOn w:val="a0"/>
    <w:link w:val="af8"/>
    <w:uiPriority w:val="99"/>
    <w:semiHidden/>
    <w:rsid w:val="009B28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unhideWhenUsed="0" w:qFormat="1"/>
    <w:lsdException w:name="heading 4" w:uiPriority="9" w:unhideWhenUsed="0" w:qFormat="1"/>
    <w:lsdException w:name="heading 5" w:uiPriority="9" w:unhideWhenUsed="0" w:qFormat="1"/>
    <w:lsdException w:name="heading 6" w:uiPriority="9" w:unhideWhenUsed="0" w:qFormat="1"/>
    <w:lsdException w:name="heading 7" w:uiPriority="9" w:unhideWhenUsed="0" w:qFormat="1"/>
    <w:lsdException w:name="heading 8" w:uiPriority="9" w:unhideWhenUsed="0" w:qFormat="1"/>
    <w:lsdException w:name="heading 9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macro" w:unhideWhenUsed="0"/>
    <w:lsdException w:name="Title" w:semiHidden="0" w:uiPriority="10" w:unhideWhenUsed="0" w:qFormat="1"/>
    <w:lsdException w:name="Closing" w:uiPriority="6"/>
    <w:lsdException w:name="Signature" w:uiPriority="7"/>
    <w:lsdException w:name="Default Paragraph Font" w:uiPriority="1"/>
    <w:lsdException w:name="Subtitle" w:uiPriority="11" w:unhideWhenUsed="0" w:qFormat="1"/>
    <w:lsdException w:name="Salutation" w:uiPriority="4"/>
    <w:lsdException w:name="Strong" w:semiHidden="0" w:uiPriority="22" w:unhideWhenUsed="0" w:qFormat="1"/>
    <w:lsdException w:name="Emphasis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51EB"/>
  </w:style>
  <w:style w:type="paragraph" w:styleId="1">
    <w:name w:val="heading 1"/>
    <w:basedOn w:val="a"/>
    <w:next w:val="a"/>
    <w:link w:val="1Char"/>
    <w:uiPriority w:val="9"/>
    <w:qFormat/>
    <w:rsid w:val="004A51EB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7D9532" w:themeColor="accent6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51EB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7D9532" w:themeColor="accent6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A51E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7D9532" w:themeColor="accent6" w:themeShade="BF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51E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A5C249" w:themeColor="accent6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A51E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A5C249" w:themeColor="accent6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A51E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A5C249" w:themeColor="accent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A51E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A5C249" w:themeColor="accent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A51E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A5C249" w:themeColor="accent6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A51E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A5C249" w:themeColor="accent6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sid w:val="004A51EB"/>
    <w:rPr>
      <w:rFonts w:asciiTheme="majorHAnsi" w:eastAsiaTheme="majorEastAsia" w:hAnsiTheme="majorHAnsi" w:cstheme="majorBidi"/>
      <w:color w:val="7D9532" w:themeColor="accent6" w:themeShade="BF"/>
      <w:sz w:val="40"/>
      <w:szCs w:val="40"/>
    </w:rPr>
  </w:style>
  <w:style w:type="paragraph" w:customStyle="1" w:styleId="Recipient">
    <w:name w:val="Recipient"/>
    <w:basedOn w:val="a"/>
    <w:uiPriority w:val="3"/>
    <w:rsid w:val="00A66B18"/>
    <w:pPr>
      <w:spacing w:before="840" w:after="40"/>
    </w:pPr>
    <w:rPr>
      <w:b/>
      <w:bCs/>
      <w:color w:val="000000" w:themeColor="text1"/>
    </w:rPr>
  </w:style>
  <w:style w:type="paragraph" w:styleId="a3">
    <w:name w:val="Salutation"/>
    <w:basedOn w:val="a"/>
    <w:link w:val="Char"/>
    <w:uiPriority w:val="4"/>
    <w:unhideWhenUsed/>
    <w:rsid w:val="00A66B18"/>
    <w:pPr>
      <w:spacing w:before="720"/>
    </w:pPr>
  </w:style>
  <w:style w:type="character" w:customStyle="1" w:styleId="Char">
    <w:name w:val="تحية Char"/>
    <w:basedOn w:val="a0"/>
    <w:link w:val="a3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a4">
    <w:name w:val="Closing"/>
    <w:basedOn w:val="a"/>
    <w:next w:val="a5"/>
    <w:link w:val="Char0"/>
    <w:uiPriority w:val="6"/>
    <w:unhideWhenUsed/>
    <w:rsid w:val="00A6783B"/>
    <w:pPr>
      <w:spacing w:before="480" w:after="960"/>
    </w:pPr>
  </w:style>
  <w:style w:type="character" w:customStyle="1" w:styleId="Char0">
    <w:name w:val="خاتمة Char"/>
    <w:basedOn w:val="a0"/>
    <w:link w:val="a4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a5">
    <w:name w:val="Signature"/>
    <w:basedOn w:val="a"/>
    <w:link w:val="Char1"/>
    <w:uiPriority w:val="7"/>
    <w:unhideWhenUsed/>
    <w:rsid w:val="00A6783B"/>
    <w:pPr>
      <w:contextualSpacing/>
    </w:pPr>
    <w:rPr>
      <w:b/>
      <w:bCs/>
      <w:color w:val="17406D" w:themeColor="accent1"/>
    </w:rPr>
  </w:style>
  <w:style w:type="character" w:customStyle="1" w:styleId="Char1">
    <w:name w:val="توقيع Char"/>
    <w:basedOn w:val="a0"/>
    <w:link w:val="a5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a6">
    <w:name w:val="header"/>
    <w:basedOn w:val="a"/>
    <w:link w:val="Char2"/>
    <w:uiPriority w:val="99"/>
    <w:unhideWhenUsed/>
    <w:rsid w:val="003E24DF"/>
    <w:pPr>
      <w:spacing w:after="0"/>
      <w:jc w:val="right"/>
    </w:pPr>
  </w:style>
  <w:style w:type="character" w:customStyle="1" w:styleId="Char2">
    <w:name w:val="رأس الصفحة Char"/>
    <w:basedOn w:val="a0"/>
    <w:link w:val="a6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a7">
    <w:name w:val="Strong"/>
    <w:basedOn w:val="a0"/>
    <w:uiPriority w:val="22"/>
    <w:qFormat/>
    <w:rsid w:val="004A51EB"/>
    <w:rPr>
      <w:b/>
      <w:bCs/>
    </w:rPr>
  </w:style>
  <w:style w:type="paragraph" w:customStyle="1" w:styleId="ContactInfo">
    <w:name w:val="Contact Info"/>
    <w:basedOn w:val="a"/>
    <w:uiPriority w:val="1"/>
    <w:rsid w:val="00A66B18"/>
    <w:pPr>
      <w:spacing w:after="0"/>
    </w:pPr>
    <w:rPr>
      <w:color w:val="FFFFFF" w:themeColor="background1"/>
    </w:rPr>
  </w:style>
  <w:style w:type="character" w:customStyle="1" w:styleId="2Char">
    <w:name w:val="عنوان 2 Char"/>
    <w:basedOn w:val="a0"/>
    <w:link w:val="2"/>
    <w:uiPriority w:val="9"/>
    <w:rsid w:val="004A51EB"/>
    <w:rPr>
      <w:rFonts w:asciiTheme="majorHAnsi" w:eastAsiaTheme="majorEastAsia" w:hAnsiTheme="majorHAnsi" w:cstheme="majorBidi"/>
      <w:color w:val="7D9532" w:themeColor="accent6" w:themeShade="BF"/>
      <w:sz w:val="28"/>
      <w:szCs w:val="28"/>
    </w:rPr>
  </w:style>
  <w:style w:type="paragraph" w:styleId="a8">
    <w:name w:val="Normal (Web)"/>
    <w:basedOn w:val="a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hAnsi="Times New Roman" w:cs="Times New Roman"/>
      <w:szCs w:val="24"/>
    </w:rPr>
  </w:style>
  <w:style w:type="character" w:styleId="a9">
    <w:name w:val="Placeholder Text"/>
    <w:basedOn w:val="a0"/>
    <w:uiPriority w:val="99"/>
    <w:semiHidden/>
    <w:rsid w:val="001766D6"/>
    <w:rPr>
      <w:color w:val="808080"/>
    </w:rPr>
  </w:style>
  <w:style w:type="paragraph" w:styleId="aa">
    <w:name w:val="footer"/>
    <w:basedOn w:val="a"/>
    <w:link w:val="Char3"/>
    <w:uiPriority w:val="99"/>
    <w:unhideWhenUsed/>
    <w:rsid w:val="00A66B18"/>
    <w:pPr>
      <w:tabs>
        <w:tab w:val="center" w:pos="4680"/>
        <w:tab w:val="right" w:pos="9360"/>
      </w:tabs>
      <w:spacing w:after="0"/>
    </w:pPr>
  </w:style>
  <w:style w:type="character" w:customStyle="1" w:styleId="Char3">
    <w:name w:val="تذييل الصفحة Char"/>
    <w:basedOn w:val="a0"/>
    <w:link w:val="aa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">
    <w:name w:val="Logo"/>
    <w:basedOn w:val="a"/>
    <w:next w:val="a"/>
    <w:link w:val="LogoChar"/>
    <w:rsid w:val="00AA089B"/>
    <w:pPr>
      <w:spacing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LogoChar">
    <w:name w:val="Logo Char"/>
    <w:basedOn w:val="a0"/>
    <w:link w:val="Log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3Char">
    <w:name w:val="عنوان 3 Char"/>
    <w:basedOn w:val="a0"/>
    <w:link w:val="3"/>
    <w:uiPriority w:val="9"/>
    <w:semiHidden/>
    <w:rsid w:val="004A51EB"/>
    <w:rPr>
      <w:rFonts w:asciiTheme="majorHAnsi" w:eastAsiaTheme="majorEastAsia" w:hAnsiTheme="majorHAnsi" w:cstheme="majorBidi"/>
      <w:color w:val="7D9532" w:themeColor="accent6" w:themeShade="BF"/>
      <w:sz w:val="24"/>
      <w:szCs w:val="24"/>
    </w:rPr>
  </w:style>
  <w:style w:type="character" w:customStyle="1" w:styleId="4Char">
    <w:name w:val="عنوان 4 Char"/>
    <w:basedOn w:val="a0"/>
    <w:link w:val="4"/>
    <w:uiPriority w:val="9"/>
    <w:semiHidden/>
    <w:rsid w:val="004A51EB"/>
    <w:rPr>
      <w:rFonts w:asciiTheme="majorHAnsi" w:eastAsiaTheme="majorEastAsia" w:hAnsiTheme="majorHAnsi" w:cstheme="majorBidi"/>
      <w:color w:val="A5C249" w:themeColor="accent6"/>
      <w:sz w:val="22"/>
      <w:szCs w:val="22"/>
    </w:rPr>
  </w:style>
  <w:style w:type="character" w:customStyle="1" w:styleId="5Char">
    <w:name w:val="عنوان 5 Char"/>
    <w:basedOn w:val="a0"/>
    <w:link w:val="5"/>
    <w:uiPriority w:val="9"/>
    <w:semiHidden/>
    <w:rsid w:val="004A51EB"/>
    <w:rPr>
      <w:rFonts w:asciiTheme="majorHAnsi" w:eastAsiaTheme="majorEastAsia" w:hAnsiTheme="majorHAnsi" w:cstheme="majorBidi"/>
      <w:i/>
      <w:iCs/>
      <w:color w:val="A5C249" w:themeColor="accent6"/>
      <w:sz w:val="22"/>
      <w:szCs w:val="22"/>
    </w:rPr>
  </w:style>
  <w:style w:type="character" w:customStyle="1" w:styleId="6Char">
    <w:name w:val="عنوان 6 Char"/>
    <w:basedOn w:val="a0"/>
    <w:link w:val="6"/>
    <w:uiPriority w:val="9"/>
    <w:semiHidden/>
    <w:rsid w:val="004A51EB"/>
    <w:rPr>
      <w:rFonts w:asciiTheme="majorHAnsi" w:eastAsiaTheme="majorEastAsia" w:hAnsiTheme="majorHAnsi" w:cstheme="majorBidi"/>
      <w:color w:val="A5C249" w:themeColor="accent6"/>
    </w:rPr>
  </w:style>
  <w:style w:type="character" w:customStyle="1" w:styleId="7Char">
    <w:name w:val="عنوان 7 Char"/>
    <w:basedOn w:val="a0"/>
    <w:link w:val="7"/>
    <w:uiPriority w:val="9"/>
    <w:semiHidden/>
    <w:rsid w:val="004A51EB"/>
    <w:rPr>
      <w:rFonts w:asciiTheme="majorHAnsi" w:eastAsiaTheme="majorEastAsia" w:hAnsiTheme="majorHAnsi" w:cstheme="majorBidi"/>
      <w:b/>
      <w:bCs/>
      <w:color w:val="A5C249" w:themeColor="accent6"/>
    </w:rPr>
  </w:style>
  <w:style w:type="character" w:customStyle="1" w:styleId="8Char">
    <w:name w:val="عنوان 8 Char"/>
    <w:basedOn w:val="a0"/>
    <w:link w:val="8"/>
    <w:uiPriority w:val="9"/>
    <w:semiHidden/>
    <w:rsid w:val="004A51EB"/>
    <w:rPr>
      <w:rFonts w:asciiTheme="majorHAnsi" w:eastAsiaTheme="majorEastAsia" w:hAnsiTheme="majorHAnsi" w:cstheme="majorBidi"/>
      <w:b/>
      <w:bCs/>
      <w:i/>
      <w:iCs/>
      <w:color w:val="A5C249" w:themeColor="accent6"/>
      <w:sz w:val="20"/>
      <w:szCs w:val="20"/>
    </w:rPr>
  </w:style>
  <w:style w:type="character" w:customStyle="1" w:styleId="9Char">
    <w:name w:val="عنوان 9 Char"/>
    <w:basedOn w:val="a0"/>
    <w:link w:val="9"/>
    <w:uiPriority w:val="9"/>
    <w:semiHidden/>
    <w:rsid w:val="004A51EB"/>
    <w:rPr>
      <w:rFonts w:asciiTheme="majorHAnsi" w:eastAsiaTheme="majorEastAsia" w:hAnsiTheme="majorHAnsi" w:cstheme="majorBidi"/>
      <w:i/>
      <w:iCs/>
      <w:color w:val="A5C249" w:themeColor="accent6"/>
      <w:sz w:val="20"/>
      <w:szCs w:val="20"/>
    </w:rPr>
  </w:style>
  <w:style w:type="paragraph" w:styleId="ab">
    <w:name w:val="caption"/>
    <w:basedOn w:val="a"/>
    <w:next w:val="a"/>
    <w:uiPriority w:val="35"/>
    <w:semiHidden/>
    <w:unhideWhenUsed/>
    <w:qFormat/>
    <w:rsid w:val="004A51EB"/>
    <w:pPr>
      <w:spacing w:line="240" w:lineRule="auto"/>
    </w:pPr>
    <w:rPr>
      <w:b/>
      <w:bCs/>
      <w:smallCaps/>
      <w:color w:val="595959" w:themeColor="text1" w:themeTint="A6"/>
    </w:rPr>
  </w:style>
  <w:style w:type="paragraph" w:styleId="ac">
    <w:name w:val="Title"/>
    <w:basedOn w:val="a"/>
    <w:next w:val="a"/>
    <w:link w:val="Char4"/>
    <w:uiPriority w:val="10"/>
    <w:qFormat/>
    <w:rsid w:val="004A51E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Char4">
    <w:name w:val="العنوان Char"/>
    <w:basedOn w:val="a0"/>
    <w:link w:val="ac"/>
    <w:uiPriority w:val="10"/>
    <w:rsid w:val="004A51EB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ad">
    <w:name w:val="Subtitle"/>
    <w:basedOn w:val="a"/>
    <w:next w:val="a"/>
    <w:link w:val="Char5"/>
    <w:uiPriority w:val="11"/>
    <w:qFormat/>
    <w:rsid w:val="004A51EB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Char5">
    <w:name w:val="عنوان فرعي Char"/>
    <w:basedOn w:val="a0"/>
    <w:link w:val="ad"/>
    <w:uiPriority w:val="11"/>
    <w:rsid w:val="004A51EB"/>
    <w:rPr>
      <w:rFonts w:asciiTheme="majorHAnsi" w:eastAsiaTheme="majorEastAsia" w:hAnsiTheme="majorHAnsi" w:cstheme="majorBidi"/>
      <w:sz w:val="30"/>
      <w:szCs w:val="30"/>
    </w:rPr>
  </w:style>
  <w:style w:type="character" w:styleId="ae">
    <w:name w:val="Emphasis"/>
    <w:basedOn w:val="a0"/>
    <w:uiPriority w:val="20"/>
    <w:qFormat/>
    <w:rsid w:val="004A51EB"/>
    <w:rPr>
      <w:i/>
      <w:iCs/>
      <w:color w:val="A5C249" w:themeColor="accent6"/>
    </w:rPr>
  </w:style>
  <w:style w:type="paragraph" w:styleId="af">
    <w:name w:val="No Spacing"/>
    <w:uiPriority w:val="1"/>
    <w:qFormat/>
    <w:rsid w:val="004A51EB"/>
    <w:pPr>
      <w:spacing w:after="0" w:line="240" w:lineRule="auto"/>
    </w:pPr>
  </w:style>
  <w:style w:type="paragraph" w:styleId="af0">
    <w:name w:val="Quote"/>
    <w:basedOn w:val="a"/>
    <w:next w:val="a"/>
    <w:link w:val="Char6"/>
    <w:uiPriority w:val="29"/>
    <w:qFormat/>
    <w:rsid w:val="004A51EB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har6">
    <w:name w:val="اقتباس Char"/>
    <w:basedOn w:val="a0"/>
    <w:link w:val="af0"/>
    <w:uiPriority w:val="29"/>
    <w:rsid w:val="004A51EB"/>
    <w:rPr>
      <w:i/>
      <w:iCs/>
      <w:color w:val="262626" w:themeColor="text1" w:themeTint="D9"/>
    </w:rPr>
  </w:style>
  <w:style w:type="paragraph" w:styleId="af1">
    <w:name w:val="Intense Quote"/>
    <w:basedOn w:val="a"/>
    <w:next w:val="a"/>
    <w:link w:val="Char7"/>
    <w:uiPriority w:val="30"/>
    <w:qFormat/>
    <w:rsid w:val="004A51EB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A5C249" w:themeColor="accent6"/>
      <w:sz w:val="32"/>
      <w:szCs w:val="32"/>
    </w:rPr>
  </w:style>
  <w:style w:type="character" w:customStyle="1" w:styleId="Char7">
    <w:name w:val="اقتباس مكثف Char"/>
    <w:basedOn w:val="a0"/>
    <w:link w:val="af1"/>
    <w:uiPriority w:val="30"/>
    <w:rsid w:val="004A51EB"/>
    <w:rPr>
      <w:rFonts w:asciiTheme="majorHAnsi" w:eastAsiaTheme="majorEastAsia" w:hAnsiTheme="majorHAnsi" w:cstheme="majorBidi"/>
      <w:i/>
      <w:iCs/>
      <w:color w:val="A5C249" w:themeColor="accent6"/>
      <w:sz w:val="32"/>
      <w:szCs w:val="32"/>
    </w:rPr>
  </w:style>
  <w:style w:type="character" w:styleId="af2">
    <w:name w:val="Subtle Emphasis"/>
    <w:basedOn w:val="a0"/>
    <w:uiPriority w:val="19"/>
    <w:qFormat/>
    <w:rsid w:val="004A51EB"/>
    <w:rPr>
      <w:i/>
      <w:iCs/>
    </w:rPr>
  </w:style>
  <w:style w:type="character" w:styleId="af3">
    <w:name w:val="Intense Emphasis"/>
    <w:basedOn w:val="a0"/>
    <w:uiPriority w:val="21"/>
    <w:qFormat/>
    <w:rsid w:val="004A51EB"/>
    <w:rPr>
      <w:b/>
      <w:bCs/>
      <w:i/>
      <w:iCs/>
    </w:rPr>
  </w:style>
  <w:style w:type="character" w:styleId="af4">
    <w:name w:val="Subtle Reference"/>
    <w:basedOn w:val="a0"/>
    <w:uiPriority w:val="31"/>
    <w:qFormat/>
    <w:rsid w:val="004A51EB"/>
    <w:rPr>
      <w:smallCaps/>
      <w:color w:val="595959" w:themeColor="text1" w:themeTint="A6"/>
    </w:rPr>
  </w:style>
  <w:style w:type="character" w:styleId="af5">
    <w:name w:val="Intense Reference"/>
    <w:basedOn w:val="a0"/>
    <w:uiPriority w:val="32"/>
    <w:qFormat/>
    <w:rsid w:val="004A51EB"/>
    <w:rPr>
      <w:b/>
      <w:bCs/>
      <w:smallCaps/>
      <w:color w:val="A5C249" w:themeColor="accent6"/>
    </w:rPr>
  </w:style>
  <w:style w:type="character" w:styleId="af6">
    <w:name w:val="Book Title"/>
    <w:basedOn w:val="a0"/>
    <w:uiPriority w:val="33"/>
    <w:qFormat/>
    <w:rsid w:val="004A51EB"/>
    <w:rPr>
      <w:b/>
      <w:bCs/>
      <w:caps w:val="0"/>
      <w:smallCaps/>
      <w:spacing w:val="7"/>
      <w:sz w:val="21"/>
      <w:szCs w:val="21"/>
    </w:rPr>
  </w:style>
  <w:style w:type="paragraph" w:styleId="af7">
    <w:name w:val="TOC Heading"/>
    <w:basedOn w:val="1"/>
    <w:next w:val="a"/>
    <w:uiPriority w:val="39"/>
    <w:semiHidden/>
    <w:unhideWhenUsed/>
    <w:qFormat/>
    <w:rsid w:val="004A51EB"/>
    <w:pPr>
      <w:outlineLvl w:val="9"/>
    </w:pPr>
  </w:style>
  <w:style w:type="table" w:customStyle="1" w:styleId="GridTable5DarkAccent1">
    <w:name w:val="Grid Table 5 Dark Accent 1"/>
    <w:basedOn w:val="a1"/>
    <w:uiPriority w:val="50"/>
    <w:rsid w:val="00EE58D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D7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406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406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7406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7406D" w:themeFill="accent1"/>
      </w:tcPr>
    </w:tblStylePr>
    <w:tblStylePr w:type="band1Vert">
      <w:tblPr/>
      <w:tcPr>
        <w:shd w:val="clear" w:color="auto" w:fill="82B0E4" w:themeFill="accent1" w:themeFillTint="66"/>
      </w:tcPr>
    </w:tblStylePr>
    <w:tblStylePr w:type="band1Horz">
      <w:tblPr/>
      <w:tcPr>
        <w:shd w:val="clear" w:color="auto" w:fill="82B0E4" w:themeFill="accent1" w:themeFillTint="66"/>
      </w:tcPr>
    </w:tblStylePr>
  </w:style>
  <w:style w:type="paragraph" w:styleId="af8">
    <w:name w:val="Balloon Text"/>
    <w:basedOn w:val="a"/>
    <w:link w:val="Char8"/>
    <w:uiPriority w:val="99"/>
    <w:semiHidden/>
    <w:unhideWhenUsed/>
    <w:rsid w:val="009B28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8">
    <w:name w:val="نص في بالون Char"/>
    <w:basedOn w:val="a0"/>
    <w:link w:val="af8"/>
    <w:uiPriority w:val="99"/>
    <w:semiHidden/>
    <w:rsid w:val="009B28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diagramData" Target="diagrams/data1.xml"/><Relationship Id="rId18" Type="http://schemas.openxmlformats.org/officeDocument/2006/relationships/image" Target="media/image3.jpeg"/><Relationship Id="rId3" Type="http://schemas.openxmlformats.org/officeDocument/2006/relationships/customXml" Target="../customXml/item3.xml"/><Relationship Id="rId21" Type="http://schemas.openxmlformats.org/officeDocument/2006/relationships/image" Target="media/image6.jpeg"/><Relationship Id="rId7" Type="http://schemas.microsoft.com/office/2007/relationships/stylesWithEffects" Target="stylesWithEffects.xml"/><Relationship Id="rId12" Type="http://schemas.openxmlformats.org/officeDocument/2006/relationships/image" Target="media/image2.jpeg"/><Relationship Id="rId17" Type="http://schemas.microsoft.com/office/2007/relationships/diagramDrawing" Target="diagrams/drawing1.xml"/><Relationship Id="rId2" Type="http://schemas.openxmlformats.org/officeDocument/2006/relationships/customXml" Target="../customXml/item2.xml"/><Relationship Id="rId16" Type="http://schemas.openxmlformats.org/officeDocument/2006/relationships/diagramColors" Target="diagrams/colors1.xml"/><Relationship Id="rId20" Type="http://schemas.openxmlformats.org/officeDocument/2006/relationships/image" Target="media/image5.jpe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diagramQuickStyle" Target="diagrams/quickStyle1.xml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image" Target="media/image4.jpe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diagramLayout" Target="diagrams/layout1.xml"/><Relationship Id="rId22" Type="http://schemas.openxmlformats.org/officeDocument/2006/relationships/image" Target="media/image7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AFA\AppData\Roaming\Microsoft\Templates\Blue%20curve%20letterhead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28E62C7-0CDB-45B8-AAA1-209FF5F38F32}" type="doc">
      <dgm:prSet loTypeId="urn:microsoft.com/office/officeart/2009/3/layout/CircleRelationship" loCatId="relationship" qsTypeId="urn:microsoft.com/office/officeart/2005/8/quickstyle/simple5" qsCatId="simple" csTypeId="urn:microsoft.com/office/officeart/2005/8/colors/accent1_2" csCatId="accent1" phldr="1"/>
      <dgm:spPr/>
      <dgm:t>
        <a:bodyPr/>
        <a:lstStyle/>
        <a:p>
          <a:pPr rtl="1"/>
          <a:endParaRPr lang="ar-SA"/>
        </a:p>
      </dgm:t>
    </dgm:pt>
    <dgm:pt modelId="{B15B0726-A849-40D1-8C91-EE8ED3237F0A}">
      <dgm:prSet phldrT="[Text]" custT="1"/>
      <dgm:spPr/>
      <dgm:t>
        <a:bodyPr/>
        <a:lstStyle/>
        <a:p>
          <a:pPr rtl="1"/>
          <a:r>
            <a:rPr lang="ar-SA" sz="1400"/>
            <a:t>مجالات التصميم الجرافيكي </a:t>
          </a:r>
        </a:p>
      </dgm:t>
    </dgm:pt>
    <dgm:pt modelId="{665C3482-FBDF-42CC-BC7F-FEA5303CFC01}" type="parTrans" cxnId="{789F6433-9F10-41F5-AC38-8662F43946A7}">
      <dgm:prSet/>
      <dgm:spPr/>
      <dgm:t>
        <a:bodyPr/>
        <a:lstStyle/>
        <a:p>
          <a:pPr rtl="1"/>
          <a:endParaRPr lang="ar-SA"/>
        </a:p>
      </dgm:t>
    </dgm:pt>
    <dgm:pt modelId="{087ED409-4DE5-4D0F-98E5-DB4D95C98AA0}" type="sibTrans" cxnId="{789F6433-9F10-41F5-AC38-8662F43946A7}">
      <dgm:prSet/>
      <dgm:spPr/>
      <dgm:t>
        <a:bodyPr/>
        <a:lstStyle/>
        <a:p>
          <a:pPr rtl="1"/>
          <a:endParaRPr lang="ar-SA"/>
        </a:p>
      </dgm:t>
    </dgm:pt>
    <dgm:pt modelId="{01054DDA-AA5F-413D-A851-1740AC0FDE4F}">
      <dgm:prSet phldrT="[Text]" custT="1"/>
      <dgm:spPr/>
      <dgm:t>
        <a:bodyPr/>
        <a:lstStyle/>
        <a:p>
          <a:pPr rtl="1"/>
          <a:r>
            <a:rPr lang="ar-SA" sz="1200"/>
            <a:t>منتجات التغليف والتعبئة</a:t>
          </a:r>
        </a:p>
      </dgm:t>
    </dgm:pt>
    <dgm:pt modelId="{CE560D6C-3BC6-417B-BE25-61AF7D4EADE9}" type="parTrans" cxnId="{8404125A-D207-42DD-BFA5-ED239FB8523D}">
      <dgm:prSet/>
      <dgm:spPr/>
      <dgm:t>
        <a:bodyPr/>
        <a:lstStyle/>
        <a:p>
          <a:pPr rtl="1"/>
          <a:endParaRPr lang="ar-SA"/>
        </a:p>
      </dgm:t>
    </dgm:pt>
    <dgm:pt modelId="{A2AE22FA-627C-4362-995C-7ADE22CA4609}" type="sibTrans" cxnId="{8404125A-D207-42DD-BFA5-ED239FB8523D}">
      <dgm:prSet/>
      <dgm:spPr/>
      <dgm:t>
        <a:bodyPr/>
        <a:lstStyle/>
        <a:p>
          <a:pPr rtl="1"/>
          <a:endParaRPr lang="ar-SA"/>
        </a:p>
      </dgm:t>
    </dgm:pt>
    <dgm:pt modelId="{735ECC3B-15D3-4187-AC7D-30FDF84F4DEC}">
      <dgm:prSet phldrT="[Text]"/>
      <dgm:spPr/>
      <dgm:t>
        <a:bodyPr/>
        <a:lstStyle/>
        <a:p>
          <a:pPr rtl="1"/>
          <a:r>
            <a:rPr lang="ar-SA"/>
            <a:t>الشعار </a:t>
          </a:r>
        </a:p>
      </dgm:t>
    </dgm:pt>
    <dgm:pt modelId="{9A69ABFD-ADB8-4A1C-9EAD-AD2A6863CD65}" type="parTrans" cxnId="{0EC67D7E-CD66-41DD-A49A-47DDF8D3F4F3}">
      <dgm:prSet/>
      <dgm:spPr/>
      <dgm:t>
        <a:bodyPr/>
        <a:lstStyle/>
        <a:p>
          <a:pPr rtl="1"/>
          <a:endParaRPr lang="ar-SA"/>
        </a:p>
      </dgm:t>
    </dgm:pt>
    <dgm:pt modelId="{3CD74BA4-C612-40A2-AD74-9B112617B17B}" type="sibTrans" cxnId="{0EC67D7E-CD66-41DD-A49A-47DDF8D3F4F3}">
      <dgm:prSet/>
      <dgm:spPr/>
      <dgm:t>
        <a:bodyPr/>
        <a:lstStyle/>
        <a:p>
          <a:pPr rtl="1"/>
          <a:endParaRPr lang="ar-SA"/>
        </a:p>
      </dgm:t>
    </dgm:pt>
    <dgm:pt modelId="{DB0EB04F-189A-4671-BD65-02E7C2E9F7A4}">
      <dgm:prSet phldrT="[Text]"/>
      <dgm:spPr/>
      <dgm:t>
        <a:bodyPr/>
        <a:lstStyle/>
        <a:p>
          <a:pPr rtl="1"/>
          <a:r>
            <a:rPr lang="ar-SA"/>
            <a:t>الإعلانات</a:t>
          </a:r>
        </a:p>
      </dgm:t>
    </dgm:pt>
    <dgm:pt modelId="{E7ACA034-2CA3-4B32-B534-05175DA2EEBE}" type="parTrans" cxnId="{34557327-E961-47D8-A19A-A152CED49E83}">
      <dgm:prSet/>
      <dgm:spPr/>
      <dgm:t>
        <a:bodyPr/>
        <a:lstStyle/>
        <a:p>
          <a:pPr rtl="1"/>
          <a:endParaRPr lang="ar-SA"/>
        </a:p>
      </dgm:t>
    </dgm:pt>
    <dgm:pt modelId="{BF749CEA-868A-4B28-9CA9-BF085A377728}" type="sibTrans" cxnId="{34557327-E961-47D8-A19A-A152CED49E83}">
      <dgm:prSet/>
      <dgm:spPr/>
      <dgm:t>
        <a:bodyPr/>
        <a:lstStyle/>
        <a:p>
          <a:pPr rtl="1"/>
          <a:endParaRPr lang="ar-SA"/>
        </a:p>
      </dgm:t>
    </dgm:pt>
    <dgm:pt modelId="{08D70726-0C59-4023-923D-82BEE16B7BD5}">
      <dgm:prSet phldrT="[Text]"/>
      <dgm:spPr/>
      <dgm:t>
        <a:bodyPr/>
        <a:lstStyle/>
        <a:p>
          <a:pPr rtl="1"/>
          <a:r>
            <a:rPr lang="ar-SA"/>
            <a:t>المجلات </a:t>
          </a:r>
        </a:p>
      </dgm:t>
    </dgm:pt>
    <dgm:pt modelId="{4BF563ED-3C52-4BF2-B98A-AF38AFA38C07}" type="parTrans" cxnId="{08E87328-823F-49DA-BB39-4D3D8A0982D0}">
      <dgm:prSet/>
      <dgm:spPr/>
      <dgm:t>
        <a:bodyPr/>
        <a:lstStyle/>
        <a:p>
          <a:pPr rtl="1"/>
          <a:endParaRPr lang="ar-SA"/>
        </a:p>
      </dgm:t>
    </dgm:pt>
    <dgm:pt modelId="{4A2B7BB0-586A-410B-A1FD-0B02644A3558}" type="sibTrans" cxnId="{08E87328-823F-49DA-BB39-4D3D8A0982D0}">
      <dgm:prSet/>
      <dgm:spPr/>
      <dgm:t>
        <a:bodyPr/>
        <a:lstStyle/>
        <a:p>
          <a:pPr rtl="1"/>
          <a:endParaRPr lang="ar-SA"/>
        </a:p>
      </dgm:t>
    </dgm:pt>
    <dgm:pt modelId="{71D32FEC-F177-423E-B169-D15B50FADC1D}" type="pres">
      <dgm:prSet presAssocID="{428E62C7-0CDB-45B8-AAA1-209FF5F38F32}" presName="Name0" presStyleCnt="0">
        <dgm:presLayoutVars>
          <dgm:chMax val="1"/>
          <dgm:chPref val="1"/>
        </dgm:presLayoutVars>
      </dgm:prSet>
      <dgm:spPr/>
      <dgm:t>
        <a:bodyPr/>
        <a:lstStyle/>
        <a:p>
          <a:pPr rtl="1"/>
          <a:endParaRPr lang="ar-SA"/>
        </a:p>
      </dgm:t>
    </dgm:pt>
    <dgm:pt modelId="{90B08377-5E6A-40C8-9255-1022AA2A55F8}" type="pres">
      <dgm:prSet presAssocID="{B15B0726-A849-40D1-8C91-EE8ED3237F0A}" presName="Parent" presStyleLbl="node0" presStyleIdx="0" presStyleCnt="1">
        <dgm:presLayoutVars>
          <dgm:chMax val="5"/>
          <dgm:chPref val="5"/>
        </dgm:presLayoutVars>
      </dgm:prSet>
      <dgm:spPr/>
      <dgm:t>
        <a:bodyPr/>
        <a:lstStyle/>
        <a:p>
          <a:pPr rtl="1"/>
          <a:endParaRPr lang="ar-SA"/>
        </a:p>
      </dgm:t>
    </dgm:pt>
    <dgm:pt modelId="{FEDB6CE6-848E-482B-887A-5C29ABC29C29}" type="pres">
      <dgm:prSet presAssocID="{B15B0726-A849-40D1-8C91-EE8ED3237F0A}" presName="Accent1" presStyleLbl="node1" presStyleIdx="0" presStyleCnt="17"/>
      <dgm:spPr/>
    </dgm:pt>
    <dgm:pt modelId="{1827D3B8-5B77-425A-BB1E-5D0DC9EC44FF}" type="pres">
      <dgm:prSet presAssocID="{B15B0726-A849-40D1-8C91-EE8ED3237F0A}" presName="Accent2" presStyleLbl="node1" presStyleIdx="1" presStyleCnt="17"/>
      <dgm:spPr/>
    </dgm:pt>
    <dgm:pt modelId="{D1937AC8-D9E0-49AB-B876-BA1C64549EFF}" type="pres">
      <dgm:prSet presAssocID="{B15B0726-A849-40D1-8C91-EE8ED3237F0A}" presName="Accent3" presStyleLbl="node1" presStyleIdx="2" presStyleCnt="17"/>
      <dgm:spPr/>
    </dgm:pt>
    <dgm:pt modelId="{DE5B17BD-045D-4BF2-B6A5-D40312026243}" type="pres">
      <dgm:prSet presAssocID="{B15B0726-A849-40D1-8C91-EE8ED3237F0A}" presName="Accent4" presStyleLbl="node1" presStyleIdx="3" presStyleCnt="17"/>
      <dgm:spPr/>
    </dgm:pt>
    <dgm:pt modelId="{893021D3-D85C-499C-97B2-E58DB1E10021}" type="pres">
      <dgm:prSet presAssocID="{B15B0726-A849-40D1-8C91-EE8ED3237F0A}" presName="Accent5" presStyleLbl="node1" presStyleIdx="4" presStyleCnt="17"/>
      <dgm:spPr/>
    </dgm:pt>
    <dgm:pt modelId="{56F83539-4A33-4781-BC25-8748BCFDE0DE}" type="pres">
      <dgm:prSet presAssocID="{B15B0726-A849-40D1-8C91-EE8ED3237F0A}" presName="Accent6" presStyleLbl="node1" presStyleIdx="5" presStyleCnt="17"/>
      <dgm:spPr/>
    </dgm:pt>
    <dgm:pt modelId="{02D857E9-6B10-4404-B169-95956C73040D}" type="pres">
      <dgm:prSet presAssocID="{01054DDA-AA5F-413D-A851-1740AC0FDE4F}" presName="Child1" presStyleLbl="node1" presStyleIdx="6" presStyleCnt="17" custScaleX="146048" custScaleY="145424">
        <dgm:presLayoutVars>
          <dgm:chMax val="0"/>
          <dgm:chPref val="0"/>
        </dgm:presLayoutVars>
      </dgm:prSet>
      <dgm:spPr/>
      <dgm:t>
        <a:bodyPr/>
        <a:lstStyle/>
        <a:p>
          <a:pPr rtl="1"/>
          <a:endParaRPr lang="ar-SA"/>
        </a:p>
      </dgm:t>
    </dgm:pt>
    <dgm:pt modelId="{DBBE3BE8-8710-4C20-95D0-CB6E83ED8481}" type="pres">
      <dgm:prSet presAssocID="{01054DDA-AA5F-413D-A851-1740AC0FDE4F}" presName="Accent7" presStyleCnt="0"/>
      <dgm:spPr/>
    </dgm:pt>
    <dgm:pt modelId="{CF1E88AE-0E43-48A0-A526-52DAAC22CB1B}" type="pres">
      <dgm:prSet presAssocID="{01054DDA-AA5F-413D-A851-1740AC0FDE4F}" presName="AccentHold1" presStyleLbl="node1" presStyleIdx="7" presStyleCnt="17"/>
      <dgm:spPr/>
    </dgm:pt>
    <dgm:pt modelId="{56F8358E-BFF3-46A9-895B-EE380DB855CD}" type="pres">
      <dgm:prSet presAssocID="{01054DDA-AA5F-413D-A851-1740AC0FDE4F}" presName="Accent8" presStyleCnt="0"/>
      <dgm:spPr/>
    </dgm:pt>
    <dgm:pt modelId="{1CA0D499-6882-449F-9332-677203DD729F}" type="pres">
      <dgm:prSet presAssocID="{01054DDA-AA5F-413D-A851-1740AC0FDE4F}" presName="AccentHold2" presStyleLbl="node1" presStyleIdx="8" presStyleCnt="17"/>
      <dgm:spPr/>
    </dgm:pt>
    <dgm:pt modelId="{B2D2A259-C42E-4986-A5C6-0512EA968600}" type="pres">
      <dgm:prSet presAssocID="{735ECC3B-15D3-4187-AC7D-30FDF84F4DEC}" presName="Child2" presStyleLbl="node1" presStyleIdx="9" presStyleCnt="17" custScaleX="135107" custScaleY="134101">
        <dgm:presLayoutVars>
          <dgm:chMax val="0"/>
          <dgm:chPref val="0"/>
        </dgm:presLayoutVars>
      </dgm:prSet>
      <dgm:spPr/>
      <dgm:t>
        <a:bodyPr/>
        <a:lstStyle/>
        <a:p>
          <a:pPr rtl="1"/>
          <a:endParaRPr lang="ar-SA"/>
        </a:p>
      </dgm:t>
    </dgm:pt>
    <dgm:pt modelId="{A274740E-8A89-444D-9A00-8016A6CD57A6}" type="pres">
      <dgm:prSet presAssocID="{735ECC3B-15D3-4187-AC7D-30FDF84F4DEC}" presName="Accent9" presStyleCnt="0"/>
      <dgm:spPr/>
    </dgm:pt>
    <dgm:pt modelId="{C47B8305-3078-43AF-B251-FEA481FE099B}" type="pres">
      <dgm:prSet presAssocID="{735ECC3B-15D3-4187-AC7D-30FDF84F4DEC}" presName="AccentHold1" presStyleLbl="node1" presStyleIdx="10" presStyleCnt="17"/>
      <dgm:spPr/>
    </dgm:pt>
    <dgm:pt modelId="{72EFA5B2-A3A9-45AC-9406-300D81BB4421}" type="pres">
      <dgm:prSet presAssocID="{735ECC3B-15D3-4187-AC7D-30FDF84F4DEC}" presName="Accent10" presStyleCnt="0"/>
      <dgm:spPr/>
    </dgm:pt>
    <dgm:pt modelId="{F08EC824-2800-4388-95DF-42741BF3DD97}" type="pres">
      <dgm:prSet presAssocID="{735ECC3B-15D3-4187-AC7D-30FDF84F4DEC}" presName="AccentHold2" presStyleLbl="node1" presStyleIdx="11" presStyleCnt="17"/>
      <dgm:spPr/>
    </dgm:pt>
    <dgm:pt modelId="{DFEE14CB-D643-4BA3-B153-895006B93E6E}" type="pres">
      <dgm:prSet presAssocID="{735ECC3B-15D3-4187-AC7D-30FDF84F4DEC}" presName="Accent11" presStyleCnt="0"/>
      <dgm:spPr/>
    </dgm:pt>
    <dgm:pt modelId="{2F44B476-5383-4FF4-9C3D-EF911D3A9DD6}" type="pres">
      <dgm:prSet presAssocID="{735ECC3B-15D3-4187-AC7D-30FDF84F4DEC}" presName="AccentHold3" presStyleLbl="node1" presStyleIdx="12" presStyleCnt="17"/>
      <dgm:spPr/>
    </dgm:pt>
    <dgm:pt modelId="{126A7C3E-A7B8-4905-9DD0-054AB39E7B5E}" type="pres">
      <dgm:prSet presAssocID="{08D70726-0C59-4023-923D-82BEE16B7BD5}" presName="Child3" presStyleLbl="node1" presStyleIdx="13" presStyleCnt="17" custScaleX="121880" custScaleY="116304">
        <dgm:presLayoutVars>
          <dgm:chMax val="0"/>
          <dgm:chPref val="0"/>
        </dgm:presLayoutVars>
      </dgm:prSet>
      <dgm:spPr/>
      <dgm:t>
        <a:bodyPr/>
        <a:lstStyle/>
        <a:p>
          <a:pPr rtl="1"/>
          <a:endParaRPr lang="ar-SA"/>
        </a:p>
      </dgm:t>
    </dgm:pt>
    <dgm:pt modelId="{0BACB66B-41B5-49BB-B65F-81DB63A2365A}" type="pres">
      <dgm:prSet presAssocID="{08D70726-0C59-4023-923D-82BEE16B7BD5}" presName="Accent12" presStyleCnt="0"/>
      <dgm:spPr/>
    </dgm:pt>
    <dgm:pt modelId="{75F461E3-C0D7-471B-847F-68680A4E5FB6}" type="pres">
      <dgm:prSet presAssocID="{08D70726-0C59-4023-923D-82BEE16B7BD5}" presName="AccentHold1" presStyleLbl="node1" presStyleIdx="14" presStyleCnt="17"/>
      <dgm:spPr/>
    </dgm:pt>
    <dgm:pt modelId="{CD9EE31F-DEB4-470D-BF17-BEDBC1E13FD1}" type="pres">
      <dgm:prSet presAssocID="{DB0EB04F-189A-4671-BD65-02E7C2E9F7A4}" presName="Child4" presStyleLbl="node1" presStyleIdx="15" presStyleCnt="17">
        <dgm:presLayoutVars>
          <dgm:chMax val="0"/>
          <dgm:chPref val="0"/>
        </dgm:presLayoutVars>
      </dgm:prSet>
      <dgm:spPr/>
      <dgm:t>
        <a:bodyPr/>
        <a:lstStyle/>
        <a:p>
          <a:pPr rtl="1"/>
          <a:endParaRPr lang="ar-SA"/>
        </a:p>
      </dgm:t>
    </dgm:pt>
    <dgm:pt modelId="{4DE66DC7-0606-4CF1-BCD3-50FC9D1B1939}" type="pres">
      <dgm:prSet presAssocID="{DB0EB04F-189A-4671-BD65-02E7C2E9F7A4}" presName="Accent13" presStyleCnt="0"/>
      <dgm:spPr/>
    </dgm:pt>
    <dgm:pt modelId="{02EAB8FB-A8DA-4A96-826F-44DE41F616BE}" type="pres">
      <dgm:prSet presAssocID="{DB0EB04F-189A-4671-BD65-02E7C2E9F7A4}" presName="AccentHold1" presStyleLbl="node1" presStyleIdx="16" presStyleCnt="17"/>
      <dgm:spPr/>
    </dgm:pt>
  </dgm:ptLst>
  <dgm:cxnLst>
    <dgm:cxn modelId="{99EDCF83-620E-45C3-8C1F-7422157B1FE1}" type="presOf" srcId="{01054DDA-AA5F-413D-A851-1740AC0FDE4F}" destId="{02D857E9-6B10-4404-B169-95956C73040D}" srcOrd="0" destOrd="0" presId="urn:microsoft.com/office/officeart/2009/3/layout/CircleRelationship"/>
    <dgm:cxn modelId="{8404125A-D207-42DD-BFA5-ED239FB8523D}" srcId="{B15B0726-A849-40D1-8C91-EE8ED3237F0A}" destId="{01054DDA-AA5F-413D-A851-1740AC0FDE4F}" srcOrd="0" destOrd="0" parTransId="{CE560D6C-3BC6-417B-BE25-61AF7D4EADE9}" sibTransId="{A2AE22FA-627C-4362-995C-7ADE22CA4609}"/>
    <dgm:cxn modelId="{0EC67D7E-CD66-41DD-A49A-47DDF8D3F4F3}" srcId="{B15B0726-A849-40D1-8C91-EE8ED3237F0A}" destId="{735ECC3B-15D3-4187-AC7D-30FDF84F4DEC}" srcOrd="1" destOrd="0" parTransId="{9A69ABFD-ADB8-4A1C-9EAD-AD2A6863CD65}" sibTransId="{3CD74BA4-C612-40A2-AD74-9B112617B17B}"/>
    <dgm:cxn modelId="{0799143F-9DFB-41DD-8B12-A88B977725C4}" type="presOf" srcId="{428E62C7-0CDB-45B8-AAA1-209FF5F38F32}" destId="{71D32FEC-F177-423E-B169-D15B50FADC1D}" srcOrd="0" destOrd="0" presId="urn:microsoft.com/office/officeart/2009/3/layout/CircleRelationship"/>
    <dgm:cxn modelId="{CA6280C9-4252-46D2-A883-FC4B68ECAD21}" type="presOf" srcId="{B15B0726-A849-40D1-8C91-EE8ED3237F0A}" destId="{90B08377-5E6A-40C8-9255-1022AA2A55F8}" srcOrd="0" destOrd="0" presId="urn:microsoft.com/office/officeart/2009/3/layout/CircleRelationship"/>
    <dgm:cxn modelId="{789F6433-9F10-41F5-AC38-8662F43946A7}" srcId="{428E62C7-0CDB-45B8-AAA1-209FF5F38F32}" destId="{B15B0726-A849-40D1-8C91-EE8ED3237F0A}" srcOrd="0" destOrd="0" parTransId="{665C3482-FBDF-42CC-BC7F-FEA5303CFC01}" sibTransId="{087ED409-4DE5-4D0F-98E5-DB4D95C98AA0}"/>
    <dgm:cxn modelId="{16A6B46D-CC94-464C-BEA5-F98D34D70DE0}" type="presOf" srcId="{DB0EB04F-189A-4671-BD65-02E7C2E9F7A4}" destId="{CD9EE31F-DEB4-470D-BF17-BEDBC1E13FD1}" srcOrd="0" destOrd="0" presId="urn:microsoft.com/office/officeart/2009/3/layout/CircleRelationship"/>
    <dgm:cxn modelId="{08E87328-823F-49DA-BB39-4D3D8A0982D0}" srcId="{B15B0726-A849-40D1-8C91-EE8ED3237F0A}" destId="{08D70726-0C59-4023-923D-82BEE16B7BD5}" srcOrd="2" destOrd="0" parTransId="{4BF563ED-3C52-4BF2-B98A-AF38AFA38C07}" sibTransId="{4A2B7BB0-586A-410B-A1FD-0B02644A3558}"/>
    <dgm:cxn modelId="{28C89AB6-4D64-4D29-A99E-9E5B3DF4BBAF}" type="presOf" srcId="{735ECC3B-15D3-4187-AC7D-30FDF84F4DEC}" destId="{B2D2A259-C42E-4986-A5C6-0512EA968600}" srcOrd="0" destOrd="0" presId="urn:microsoft.com/office/officeart/2009/3/layout/CircleRelationship"/>
    <dgm:cxn modelId="{34557327-E961-47D8-A19A-A152CED49E83}" srcId="{B15B0726-A849-40D1-8C91-EE8ED3237F0A}" destId="{DB0EB04F-189A-4671-BD65-02E7C2E9F7A4}" srcOrd="3" destOrd="0" parTransId="{E7ACA034-2CA3-4B32-B534-05175DA2EEBE}" sibTransId="{BF749CEA-868A-4B28-9CA9-BF085A377728}"/>
    <dgm:cxn modelId="{DF37DD8E-EDB2-4862-A25E-9DAE2DFE883A}" type="presOf" srcId="{08D70726-0C59-4023-923D-82BEE16B7BD5}" destId="{126A7C3E-A7B8-4905-9DD0-054AB39E7B5E}" srcOrd="0" destOrd="0" presId="urn:microsoft.com/office/officeart/2009/3/layout/CircleRelationship"/>
    <dgm:cxn modelId="{5E9BEB43-E142-4D4C-9D61-08830919D61B}" type="presParOf" srcId="{71D32FEC-F177-423E-B169-D15B50FADC1D}" destId="{90B08377-5E6A-40C8-9255-1022AA2A55F8}" srcOrd="0" destOrd="0" presId="urn:microsoft.com/office/officeart/2009/3/layout/CircleRelationship"/>
    <dgm:cxn modelId="{0216B933-81AD-4FF4-A26B-62869D06D96B}" type="presParOf" srcId="{71D32FEC-F177-423E-B169-D15B50FADC1D}" destId="{FEDB6CE6-848E-482B-887A-5C29ABC29C29}" srcOrd="1" destOrd="0" presId="urn:microsoft.com/office/officeart/2009/3/layout/CircleRelationship"/>
    <dgm:cxn modelId="{99F27BC0-74CD-4EBC-9792-6B749BB8D844}" type="presParOf" srcId="{71D32FEC-F177-423E-B169-D15B50FADC1D}" destId="{1827D3B8-5B77-425A-BB1E-5D0DC9EC44FF}" srcOrd="2" destOrd="0" presId="urn:microsoft.com/office/officeart/2009/3/layout/CircleRelationship"/>
    <dgm:cxn modelId="{8A8D5EFE-3DF4-415C-AA57-8CCEC47D0450}" type="presParOf" srcId="{71D32FEC-F177-423E-B169-D15B50FADC1D}" destId="{D1937AC8-D9E0-49AB-B876-BA1C64549EFF}" srcOrd="3" destOrd="0" presId="urn:microsoft.com/office/officeart/2009/3/layout/CircleRelationship"/>
    <dgm:cxn modelId="{46E3A601-6285-4E1E-B61E-20255D434D6E}" type="presParOf" srcId="{71D32FEC-F177-423E-B169-D15B50FADC1D}" destId="{DE5B17BD-045D-4BF2-B6A5-D40312026243}" srcOrd="4" destOrd="0" presId="urn:microsoft.com/office/officeart/2009/3/layout/CircleRelationship"/>
    <dgm:cxn modelId="{E38A2359-1DBB-445A-B618-2590E9A9D0AD}" type="presParOf" srcId="{71D32FEC-F177-423E-B169-D15B50FADC1D}" destId="{893021D3-D85C-499C-97B2-E58DB1E10021}" srcOrd="5" destOrd="0" presId="urn:microsoft.com/office/officeart/2009/3/layout/CircleRelationship"/>
    <dgm:cxn modelId="{3096CECA-5952-461C-8CBF-E2646643012D}" type="presParOf" srcId="{71D32FEC-F177-423E-B169-D15B50FADC1D}" destId="{56F83539-4A33-4781-BC25-8748BCFDE0DE}" srcOrd="6" destOrd="0" presId="urn:microsoft.com/office/officeart/2009/3/layout/CircleRelationship"/>
    <dgm:cxn modelId="{AFBABF4C-4433-4B50-86F0-D5D87DFA2F5B}" type="presParOf" srcId="{71D32FEC-F177-423E-B169-D15B50FADC1D}" destId="{02D857E9-6B10-4404-B169-95956C73040D}" srcOrd="7" destOrd="0" presId="urn:microsoft.com/office/officeart/2009/3/layout/CircleRelationship"/>
    <dgm:cxn modelId="{16E8D931-5378-4C95-8D6F-6B71CAE7E383}" type="presParOf" srcId="{71D32FEC-F177-423E-B169-D15B50FADC1D}" destId="{DBBE3BE8-8710-4C20-95D0-CB6E83ED8481}" srcOrd="8" destOrd="0" presId="urn:microsoft.com/office/officeart/2009/3/layout/CircleRelationship"/>
    <dgm:cxn modelId="{AF5C9206-9537-4770-B092-104BE74BA072}" type="presParOf" srcId="{DBBE3BE8-8710-4C20-95D0-CB6E83ED8481}" destId="{CF1E88AE-0E43-48A0-A526-52DAAC22CB1B}" srcOrd="0" destOrd="0" presId="urn:microsoft.com/office/officeart/2009/3/layout/CircleRelationship"/>
    <dgm:cxn modelId="{5F43CABA-749F-45D4-A5B5-56CDA8CD9C9C}" type="presParOf" srcId="{71D32FEC-F177-423E-B169-D15B50FADC1D}" destId="{56F8358E-BFF3-46A9-895B-EE380DB855CD}" srcOrd="9" destOrd="0" presId="urn:microsoft.com/office/officeart/2009/3/layout/CircleRelationship"/>
    <dgm:cxn modelId="{BEFD4C49-B0C4-4DB0-8848-454C17F34B76}" type="presParOf" srcId="{56F8358E-BFF3-46A9-895B-EE380DB855CD}" destId="{1CA0D499-6882-449F-9332-677203DD729F}" srcOrd="0" destOrd="0" presId="urn:microsoft.com/office/officeart/2009/3/layout/CircleRelationship"/>
    <dgm:cxn modelId="{86B9871B-DEDD-42DF-BA5B-1D47BE52BF10}" type="presParOf" srcId="{71D32FEC-F177-423E-B169-D15B50FADC1D}" destId="{B2D2A259-C42E-4986-A5C6-0512EA968600}" srcOrd="10" destOrd="0" presId="urn:microsoft.com/office/officeart/2009/3/layout/CircleRelationship"/>
    <dgm:cxn modelId="{F031B09D-1266-475A-BD3C-4581ADFA120B}" type="presParOf" srcId="{71D32FEC-F177-423E-B169-D15B50FADC1D}" destId="{A274740E-8A89-444D-9A00-8016A6CD57A6}" srcOrd="11" destOrd="0" presId="urn:microsoft.com/office/officeart/2009/3/layout/CircleRelationship"/>
    <dgm:cxn modelId="{20FAB6CF-13F9-4EAB-953D-590D6C3708BD}" type="presParOf" srcId="{A274740E-8A89-444D-9A00-8016A6CD57A6}" destId="{C47B8305-3078-43AF-B251-FEA481FE099B}" srcOrd="0" destOrd="0" presId="urn:microsoft.com/office/officeart/2009/3/layout/CircleRelationship"/>
    <dgm:cxn modelId="{C506FEB4-E83B-4E14-B26C-B69672B283CE}" type="presParOf" srcId="{71D32FEC-F177-423E-B169-D15B50FADC1D}" destId="{72EFA5B2-A3A9-45AC-9406-300D81BB4421}" srcOrd="12" destOrd="0" presId="urn:microsoft.com/office/officeart/2009/3/layout/CircleRelationship"/>
    <dgm:cxn modelId="{FB619B0B-4FF1-4BE1-907C-771884FA55D8}" type="presParOf" srcId="{72EFA5B2-A3A9-45AC-9406-300D81BB4421}" destId="{F08EC824-2800-4388-95DF-42741BF3DD97}" srcOrd="0" destOrd="0" presId="urn:microsoft.com/office/officeart/2009/3/layout/CircleRelationship"/>
    <dgm:cxn modelId="{C6EFAF80-A30A-4044-BE82-3F163F2C1413}" type="presParOf" srcId="{71D32FEC-F177-423E-B169-D15B50FADC1D}" destId="{DFEE14CB-D643-4BA3-B153-895006B93E6E}" srcOrd="13" destOrd="0" presId="urn:microsoft.com/office/officeart/2009/3/layout/CircleRelationship"/>
    <dgm:cxn modelId="{75B1B81F-EE24-4AAB-A658-9D1E7DF19C94}" type="presParOf" srcId="{DFEE14CB-D643-4BA3-B153-895006B93E6E}" destId="{2F44B476-5383-4FF4-9C3D-EF911D3A9DD6}" srcOrd="0" destOrd="0" presId="urn:microsoft.com/office/officeart/2009/3/layout/CircleRelationship"/>
    <dgm:cxn modelId="{EDFFE905-E7FA-4DD0-AD7E-EB3F33F853E4}" type="presParOf" srcId="{71D32FEC-F177-423E-B169-D15B50FADC1D}" destId="{126A7C3E-A7B8-4905-9DD0-054AB39E7B5E}" srcOrd="14" destOrd="0" presId="urn:microsoft.com/office/officeart/2009/3/layout/CircleRelationship"/>
    <dgm:cxn modelId="{2B5C6E1E-2AD9-4896-88F7-5AFD736DB5BC}" type="presParOf" srcId="{71D32FEC-F177-423E-B169-D15B50FADC1D}" destId="{0BACB66B-41B5-49BB-B65F-81DB63A2365A}" srcOrd="15" destOrd="0" presId="urn:microsoft.com/office/officeart/2009/3/layout/CircleRelationship"/>
    <dgm:cxn modelId="{B93DD21E-755F-4CC6-91F2-CCD6860E865F}" type="presParOf" srcId="{0BACB66B-41B5-49BB-B65F-81DB63A2365A}" destId="{75F461E3-C0D7-471B-847F-68680A4E5FB6}" srcOrd="0" destOrd="0" presId="urn:microsoft.com/office/officeart/2009/3/layout/CircleRelationship"/>
    <dgm:cxn modelId="{CD6B8372-D32B-4920-A6C9-A5018D7BE249}" type="presParOf" srcId="{71D32FEC-F177-423E-B169-D15B50FADC1D}" destId="{CD9EE31F-DEB4-470D-BF17-BEDBC1E13FD1}" srcOrd="16" destOrd="0" presId="urn:microsoft.com/office/officeart/2009/3/layout/CircleRelationship"/>
    <dgm:cxn modelId="{47D8174E-4BEA-4AF0-8EB6-BEF787C95B89}" type="presParOf" srcId="{71D32FEC-F177-423E-B169-D15B50FADC1D}" destId="{4DE66DC7-0606-4CF1-BCD3-50FC9D1B1939}" srcOrd="17" destOrd="0" presId="urn:microsoft.com/office/officeart/2009/3/layout/CircleRelationship"/>
    <dgm:cxn modelId="{0E8398F5-C79E-4846-B01B-B46DBA251845}" type="presParOf" srcId="{4DE66DC7-0606-4CF1-BCD3-50FC9D1B1939}" destId="{02EAB8FB-A8DA-4A96-826F-44DE41F616BE}" srcOrd="0" destOrd="0" presId="urn:microsoft.com/office/officeart/2009/3/layout/CircleRelationship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0B08377-5E6A-40C8-9255-1022AA2A55F8}">
      <dsp:nvSpPr>
        <dsp:cNvPr id="0" name=""/>
        <dsp:cNvSpPr/>
      </dsp:nvSpPr>
      <dsp:spPr>
        <a:xfrm>
          <a:off x="2071868" y="141023"/>
          <a:ext cx="2240876" cy="2240997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ar-SA" sz="1400" kern="1200"/>
            <a:t>مجالات التصميم الجرافيكي </a:t>
          </a:r>
        </a:p>
      </dsp:txBody>
      <dsp:txXfrm>
        <a:off x="2400037" y="469209"/>
        <a:ext cx="1584538" cy="1584625"/>
      </dsp:txXfrm>
    </dsp:sp>
    <dsp:sp modelId="{FEDB6CE6-848E-482B-887A-5C29ABC29C29}">
      <dsp:nvSpPr>
        <dsp:cNvPr id="0" name=""/>
        <dsp:cNvSpPr/>
      </dsp:nvSpPr>
      <dsp:spPr>
        <a:xfrm>
          <a:off x="3350661" y="38719"/>
          <a:ext cx="249139" cy="249408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1827D3B8-5B77-425A-BB1E-5D0DC9EC44FF}">
      <dsp:nvSpPr>
        <dsp:cNvPr id="0" name=""/>
        <dsp:cNvSpPr/>
      </dsp:nvSpPr>
      <dsp:spPr>
        <a:xfrm>
          <a:off x="2760908" y="2215525"/>
          <a:ext cx="180649" cy="180536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D1937AC8-D9E0-49AB-B876-BA1C64549EFF}">
      <dsp:nvSpPr>
        <dsp:cNvPr id="0" name=""/>
        <dsp:cNvSpPr/>
      </dsp:nvSpPr>
      <dsp:spPr>
        <a:xfrm>
          <a:off x="4457079" y="1050394"/>
          <a:ext cx="180649" cy="180536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DE5B17BD-045D-4BF2-B6A5-D40312026243}">
      <dsp:nvSpPr>
        <dsp:cNvPr id="0" name=""/>
        <dsp:cNvSpPr/>
      </dsp:nvSpPr>
      <dsp:spPr>
        <a:xfrm>
          <a:off x="3593825" y="2407429"/>
          <a:ext cx="249139" cy="249408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893021D3-D85C-499C-97B2-E58DB1E10021}">
      <dsp:nvSpPr>
        <dsp:cNvPr id="0" name=""/>
        <dsp:cNvSpPr/>
      </dsp:nvSpPr>
      <dsp:spPr>
        <a:xfrm>
          <a:off x="2811472" y="392772"/>
          <a:ext cx="180649" cy="180536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56F83539-4A33-4781-BC25-8748BCFDE0DE}">
      <dsp:nvSpPr>
        <dsp:cNvPr id="0" name=""/>
        <dsp:cNvSpPr/>
      </dsp:nvSpPr>
      <dsp:spPr>
        <a:xfrm>
          <a:off x="2242864" y="1426512"/>
          <a:ext cx="180649" cy="180536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02D857E9-6B10-4404-B169-95956C73040D}">
      <dsp:nvSpPr>
        <dsp:cNvPr id="0" name=""/>
        <dsp:cNvSpPr/>
      </dsp:nvSpPr>
      <dsp:spPr>
        <a:xfrm>
          <a:off x="1161573" y="338309"/>
          <a:ext cx="1330584" cy="1324874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ar-SA" sz="1200" kern="1200"/>
            <a:t>منتجات التغليف والتعبئة</a:t>
          </a:r>
        </a:p>
      </dsp:txBody>
      <dsp:txXfrm>
        <a:off x="1356433" y="532332"/>
        <a:ext cx="940864" cy="936828"/>
      </dsp:txXfrm>
    </dsp:sp>
    <dsp:sp modelId="{CF1E88AE-0E43-48A0-A526-52DAAC22CB1B}">
      <dsp:nvSpPr>
        <dsp:cNvPr id="0" name=""/>
        <dsp:cNvSpPr/>
      </dsp:nvSpPr>
      <dsp:spPr>
        <a:xfrm>
          <a:off x="3098763" y="400796"/>
          <a:ext cx="249139" cy="249408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1CA0D499-6882-449F-9332-677203DD729F}">
      <dsp:nvSpPr>
        <dsp:cNvPr id="0" name=""/>
        <dsp:cNvSpPr/>
      </dsp:nvSpPr>
      <dsp:spPr>
        <a:xfrm>
          <a:off x="1457293" y="1723061"/>
          <a:ext cx="450473" cy="450673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B2D2A259-C42E-4986-A5C6-0512EA968600}">
      <dsp:nvSpPr>
        <dsp:cNvPr id="0" name=""/>
        <dsp:cNvSpPr/>
      </dsp:nvSpPr>
      <dsp:spPr>
        <a:xfrm>
          <a:off x="4383114" y="-38719"/>
          <a:ext cx="1230905" cy="1221717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ar-SA" sz="1200" kern="1200"/>
            <a:t>الشعار </a:t>
          </a:r>
        </a:p>
      </dsp:txBody>
      <dsp:txXfrm>
        <a:off x="4563376" y="140197"/>
        <a:ext cx="870381" cy="863885"/>
      </dsp:txXfrm>
    </dsp:sp>
    <dsp:sp modelId="{C47B8305-3078-43AF-B251-FEA481FE099B}">
      <dsp:nvSpPr>
        <dsp:cNvPr id="0" name=""/>
        <dsp:cNvSpPr/>
      </dsp:nvSpPr>
      <dsp:spPr>
        <a:xfrm>
          <a:off x="4136232" y="745822"/>
          <a:ext cx="249139" cy="249408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F08EC824-2800-4388-95DF-42741BF3DD97}">
      <dsp:nvSpPr>
        <dsp:cNvPr id="0" name=""/>
        <dsp:cNvSpPr/>
      </dsp:nvSpPr>
      <dsp:spPr>
        <a:xfrm>
          <a:off x="1285837" y="2259322"/>
          <a:ext cx="180649" cy="180536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2F44B476-5383-4FF4-9C3D-EF911D3A9DD6}">
      <dsp:nvSpPr>
        <dsp:cNvPr id="0" name=""/>
        <dsp:cNvSpPr/>
      </dsp:nvSpPr>
      <dsp:spPr>
        <a:xfrm>
          <a:off x="3085893" y="2002224"/>
          <a:ext cx="180649" cy="180536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126A7C3E-A7B8-4905-9DD0-054AB39E7B5E}">
      <dsp:nvSpPr>
        <dsp:cNvPr id="0" name=""/>
        <dsp:cNvSpPr/>
      </dsp:nvSpPr>
      <dsp:spPr>
        <a:xfrm>
          <a:off x="4871776" y="1617032"/>
          <a:ext cx="1110399" cy="1059578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ar-SA" sz="1200" kern="1200"/>
            <a:t>المجلات </a:t>
          </a:r>
        </a:p>
      </dsp:txBody>
      <dsp:txXfrm>
        <a:off x="5034390" y="1772204"/>
        <a:ext cx="785171" cy="749234"/>
      </dsp:txXfrm>
    </dsp:sp>
    <dsp:sp modelId="{75F461E3-C0D7-471B-847F-68680A4E5FB6}">
      <dsp:nvSpPr>
        <dsp:cNvPr id="0" name=""/>
        <dsp:cNvSpPr/>
      </dsp:nvSpPr>
      <dsp:spPr>
        <a:xfrm>
          <a:off x="4714493" y="1659539"/>
          <a:ext cx="180649" cy="180536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CD9EE31F-DEB4-470D-BF17-BEDBC1E13FD1}">
      <dsp:nvSpPr>
        <dsp:cNvPr id="0" name=""/>
        <dsp:cNvSpPr/>
      </dsp:nvSpPr>
      <dsp:spPr>
        <a:xfrm>
          <a:off x="2356401" y="2470952"/>
          <a:ext cx="911059" cy="911042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ar-SA" sz="1200" kern="1200"/>
            <a:t>الإعلانات</a:t>
          </a:r>
        </a:p>
      </dsp:txBody>
      <dsp:txXfrm>
        <a:off x="2489823" y="2604371"/>
        <a:ext cx="644215" cy="644204"/>
      </dsp:txXfrm>
    </dsp:sp>
    <dsp:sp modelId="{02EAB8FB-A8DA-4A96-826F-44DE41F616BE}">
      <dsp:nvSpPr>
        <dsp:cNvPr id="0" name=""/>
        <dsp:cNvSpPr/>
      </dsp:nvSpPr>
      <dsp:spPr>
        <a:xfrm>
          <a:off x="3170012" y="2440193"/>
          <a:ext cx="180649" cy="180536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CircleRelationship">
  <dgm:title val=""/>
  <dgm:desc val=""/>
  <dgm:catLst>
    <dgm:cat type="relationship" pri="15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0" srcId="0" destId="10" srcOrd="0" destOrd="0"/>
        <dgm:cxn modelId="21" srcId="10" destId="11" srcOrd="0" destOrd="0"/>
        <dgm:cxn modelId="22" srcId="10" destId="12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0" srcId="0" destId="10" srcOrd="0" destOrd="0"/>
        <dgm:cxn modelId="21" srcId="10" destId="11" srcOrd="0" destOrd="0"/>
        <dgm:cxn modelId="22" srcId="10" destId="12" srcOrd="0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0" srcId="0" destId="10" srcOrd="0" destOrd="0"/>
        <dgm:cxn modelId="21" srcId="10" destId="11" srcOrd="0" destOrd="0"/>
        <dgm:cxn modelId="22" srcId="10" destId="12" srcOrd="0" destOrd="0"/>
      </dgm:cxnLst>
      <dgm:bg/>
      <dgm:whole/>
    </dgm:dataModel>
  </dgm:clrData>
  <dgm:layoutNode name="Name0">
    <dgm:varLst>
      <dgm:chMax val="1"/>
      <dgm:chPref val="1"/>
    </dgm:varLst>
    <dgm:shape xmlns:r="http://schemas.openxmlformats.org/officeDocument/2006/relationships" r:blip="">
      <dgm:adjLst/>
    </dgm:shape>
    <dgm:choose name="Name1">
      <dgm:if name="Name2" axis="ch ch" ptType="node node" func="cnt" op="equ" val="0">
        <dgm:alg type="composite">
          <dgm:param type="ar" val="0.98"/>
        </dgm:alg>
        <dgm:constrLst>
          <dgm:constr type="primFontSz" for="des" ptType="node" op="equ" val="65"/>
          <dgm:constr type="l" for="ch" forName="Parent" refType="w" fact="0"/>
          <dgm:constr type="t" for="ch" forName="Parent" refType="h" fact="0.039"/>
          <dgm:constr type="w" for="ch" forName="Parent" refType="w" fact="0.8734"/>
          <dgm:constr type="h" for="ch" forName="Parent" refType="h" fact="0.856"/>
          <dgm:constr type="l" for="ch" forName="Accent1" refType="w" fact="0.4984"/>
          <dgm:constr type="t" for="ch" forName="Accent1" refType="h" fact="0"/>
          <dgm:constr type="w" for="ch" forName="Accent1" refType="w" fact="0.0972"/>
          <dgm:constr type="h" for="ch" forName="Accent1" refType="h" fact="0.0952"/>
          <dgm:constr type="l" for="ch" forName="Accent2" refType="w" fact="0.2684"/>
          <dgm:constr type="t" for="ch" forName="Accent2" refType="h" fact="0.8314"/>
          <dgm:constr type="w" for="ch" forName="Accent2" refType="w" fact="0.0704"/>
          <dgm:constr type="h" for="ch" forName="Accent2" refType="h" fact="0.069"/>
          <dgm:constr type="l" for="ch" forName="Accent3" refType="w" fact="0.9296"/>
          <dgm:constr type="t" for="ch" forName="Accent3" refType="h" fact="0.3864"/>
          <dgm:constr type="w" for="ch" forName="Accent3" refType="w" fact="0.0704"/>
          <dgm:constr type="h" for="ch" forName="Accent3" refType="h" fact="0.069"/>
          <dgm:constr type="l" for="ch" forName="Accent4" refType="w" fact="0.5931"/>
          <dgm:constr type="t" for="ch" forName="Accent4" refType="h" fact="0.9048"/>
          <dgm:constr type="w" for="ch" forName="Accent4" refType="w" fact="0.0972"/>
          <dgm:constr type="h" for="ch" forName="Accent4" refType="h" fact="0.0952"/>
          <dgm:constr type="l" for="ch" forName="Accent5" refType="w" fact="0.2883"/>
          <dgm:constr type="t" for="ch" forName="Accent5" refType="h" fact="0.1353"/>
          <dgm:constr type="w" for="ch" forName="Accent5" refType="w" fact="0.0704"/>
          <dgm:constr type="h" for="ch" forName="Accent5" refType="h" fact="0.069"/>
          <dgm:constr type="l" for="ch" forName="Accent6" refType="w" fact="0.0666"/>
          <dgm:constr type="t" for="ch" forName="Accent6" refType="h" fact="0.53"/>
          <dgm:constr type="w" for="ch" forName="Accent6" refType="w" fact="0.0704"/>
          <dgm:constr type="h" for="ch" forName="Accent6" refType="h" fact="0.069"/>
        </dgm:constrLst>
      </dgm:if>
      <dgm:if name="Name3" axis="ch ch" ptType="node node" func="cnt" op="equ" val="1">
        <dgm:alg type="composite">
          <dgm:param type="ar" val="1.2476"/>
        </dgm:alg>
        <dgm:constrLst>
          <dgm:constr type="primFontSz" for="des" ptType="node" op="equ" val="65"/>
          <dgm:constr type="l" for="ch" forName="Parent" refType="w" fact="0.2145"/>
          <dgm:constr type="t" for="ch" forName="Parent" refType="h" fact="0.039"/>
          <dgm:constr type="w" for="ch" forName="Parent" refType="w" fact="0.6861"/>
          <dgm:constr type="h" for="ch" forName="Parent" refType="h" fact="0.856"/>
          <dgm:constr type="l" for="ch" forName="Accent8" refType="w" fact="0.0262"/>
          <dgm:constr type="t" for="ch" forName="Accent8" refType="h" fact="0.6434"/>
          <dgm:constr type="w" for="ch" forName="Accent8" refType="w" fact="0.138"/>
          <dgm:constr type="h" for="ch" forName="Accent8" refType="h" fact="0.1721"/>
          <dgm:constr type="l" for="ch" forName="Accent1" refType="w" fact="0.6059"/>
          <dgm:constr type="t" for="ch" forName="Accent1" refType="h" fact="0"/>
          <dgm:constr type="w" for="ch" forName="Accent1" refType="w" fact="0.0763"/>
          <dgm:constr type="h" for="ch" forName="Accent1" refType="h" fact="0.0952"/>
          <dgm:constr type="l" for="ch" forName="Accent2" refType="w" fact="0.4253"/>
          <dgm:constr type="t" for="ch" forName="Accent2" refType="h" fact="0.8314"/>
          <dgm:constr type="w" for="ch" forName="Accent2" refType="w" fact="0.0553"/>
          <dgm:constr type="h" for="ch" forName="Accent2" refType="h" fact="0.069"/>
          <dgm:constr type="l" for="ch" forName="Accent3" refType="w" fact="0.9447"/>
          <dgm:constr type="t" for="ch" forName="Accent3" refType="h" fact="0.3864"/>
          <dgm:constr type="w" for="ch" forName="Accent3" refType="w" fact="0.0553"/>
          <dgm:constr type="h" for="ch" forName="Accent3" refType="h" fact="0.069"/>
          <dgm:constr type="l" for="ch" forName="Child1" refType="w" fact="0"/>
          <dgm:constr type="t" for="ch" forName="Child1" refType="h" fact="0.1935"/>
          <dgm:constr type="w" for="ch" forName="Child1" refType="w" fact="0.2789"/>
          <dgm:constr type="h" for="ch" forName="Child1" refType="h" fact="0.3479"/>
          <dgm:constr type="l" for="ch" forName="Accent4" refType="w" fact="0.6803"/>
          <dgm:constr type="t" for="ch" forName="Accent4" refType="h" fact="0.9048"/>
          <dgm:constr type="w" for="ch" forName="Accent4" refType="w" fact="0.0763"/>
          <dgm:constr type="h" for="ch" forName="Accent4" refType="h" fact="0.0952"/>
          <dgm:constr type="l" for="ch" forName="Accent7" refType="w" fact="0.5287"/>
          <dgm:constr type="t" for="ch" forName="Accent7" refType="h" fact="0.1383"/>
          <dgm:constr type="w" for="ch" forName="Accent7" refType="w" fact="0.0763"/>
          <dgm:constr type="h" for="ch" forName="Accent7" refType="h" fact="0.0952"/>
          <dgm:constr type="l" for="ch" forName="Accent5" refType="w" fact="0.4409"/>
          <dgm:constr type="t" for="ch" forName="Accent5" refType="h" fact="0.1353"/>
          <dgm:constr type="w" for="ch" forName="Accent5" refType="w" fact="0.0553"/>
          <dgm:constr type="h" for="ch" forName="Accent5" refType="h" fact="0.069"/>
          <dgm:constr type="l" for="ch" forName="Accent6" refType="w" fact="0.2668"/>
          <dgm:constr type="t" for="ch" forName="Accent6" refType="h" fact="0.53"/>
          <dgm:constr type="w" for="ch" forName="Accent6" refType="w" fact="0.0553"/>
          <dgm:constr type="h" for="ch" forName="Accent6" refType="h" fact="0.069"/>
        </dgm:constrLst>
      </dgm:if>
      <dgm:if name="Name4" axis="ch ch" ptType="node node" func="cnt" op="equ" val="2">
        <dgm:alg type="composite">
          <dgm:param type="ar" val="1.592"/>
        </dgm:alg>
        <dgm:constrLst>
          <dgm:constr type="primFontSz" for="des" ptType="node" op="equ" val="65"/>
          <dgm:constr type="l" for="ch" forName="Parent" refType="w" fact="0.1886"/>
          <dgm:constr type="t" for="ch" forName="Parent" refType="h" fact="0.039"/>
          <dgm:constr type="w" for="ch" forName="Parent" refType="w" fact="0.5377"/>
          <dgm:constr type="h" for="ch" forName="Parent" refType="h" fact="0.856"/>
          <dgm:constr type="l" for="ch" forName="Accent8" refType="w" fact="0.0411"/>
          <dgm:constr type="t" for="ch" forName="Accent8" refType="h" fact="0.6434"/>
          <dgm:constr type="w" for="ch" forName="Accent8" refType="w" fact="0.1081"/>
          <dgm:constr type="h" for="ch" forName="Accent8" refType="h" fact="0.1721"/>
          <dgm:constr type="l" for="ch" forName="Accent1" refType="w" fact="0.4954"/>
          <dgm:constr type="t" for="ch" forName="Accent1" refType="h" fact="0"/>
          <dgm:constr type="w" for="ch" forName="Accent1" refType="w" fact="0.0598"/>
          <dgm:constr type="h" for="ch" forName="Accent1" refType="h" fact="0.0952"/>
          <dgm:constr type="l" for="ch" forName="Accent2" refType="w" fact="0.3538"/>
          <dgm:constr type="t" for="ch" forName="Accent2" refType="h" fact="0.8314"/>
          <dgm:constr type="w" for="ch" forName="Accent2" refType="w" fact="0.0433"/>
          <dgm:constr type="h" for="ch" forName="Accent2" refType="h" fact="0.069"/>
          <dgm:constr type="l" for="ch" forName="Accent3" refType="w" fact="0.7609"/>
          <dgm:constr type="t" for="ch" forName="Accent3" refType="h" fact="0.3864"/>
          <dgm:constr type="w" for="ch" forName="Accent3" refType="w" fact="0.0433"/>
          <dgm:constr type="h" for="ch" forName="Accent3" refType="h" fact="0.069"/>
          <dgm:constr type="l" for="ch" forName="Accent9" refType="w" fact="0.6839"/>
          <dgm:constr type="t" for="ch" forName="Accent9" refType="h" fact="0.27"/>
          <dgm:constr type="w" for="ch" forName="Accent9" refType="w" fact="0.0598"/>
          <dgm:constr type="h" for="ch" forName="Accent9" refType="h" fact="0.0952"/>
          <dgm:constr type="l" for="ch" forName="Child1" refType="w" fact="0.0206"/>
          <dgm:constr type="t" for="ch" forName="Child1" refType="h" fact="0.1935"/>
          <dgm:constr type="w" for="ch" forName="Child1" refType="w" fact="0.2186"/>
          <dgm:constr type="h" for="ch" forName="Child1" refType="h" fact="0.3479"/>
          <dgm:constr type="l" for="ch" forName="Child2" refType="w" fact="0.7814"/>
          <dgm:constr type="t" for="ch" forName="Child2" refType="h" fact="0.0298"/>
          <dgm:constr type="w" for="ch" forName="Child2" refType="w" fact="0.2186"/>
          <dgm:constr type="h" for="ch" forName="Child2" refType="h" fact="0.3479"/>
          <dgm:constr type="l" for="ch" forName="Accent10" refType="w" fact="0"/>
          <dgm:constr type="t" for="ch" forName="Accent10" refType="h" fact="0.8482"/>
          <dgm:constr type="w" for="ch" forName="Accent10" refType="w" fact="0.0433"/>
          <dgm:constr type="h" for="ch" forName="Accent10" refType="h" fact="0.069"/>
          <dgm:constr type="l" for="ch" forName="Accent11" refType="w" fact="0.4318"/>
          <dgm:constr type="t" for="ch" forName="Accent11" refType="h" fact="0.75"/>
          <dgm:constr type="w" for="ch" forName="Accent11" refType="w" fact="0.0433"/>
          <dgm:constr type="h" for="ch" forName="Accent11" refType="h" fact="0.069"/>
          <dgm:constr type="l" for="ch" forName="Accent7" refType="w" fact="0.4349"/>
          <dgm:constr type="t" for="ch" forName="Accent7" refType="h" fact="0.1383"/>
          <dgm:constr type="w" for="ch" forName="Accent7" refType="w" fact="0.0598"/>
          <dgm:constr type="h" for="ch" forName="Accent7" refType="h" fact="0.0952"/>
          <dgm:constr type="l" for="ch" forName="Accent5" refType="w" fact="0.3661"/>
          <dgm:constr type="t" for="ch" forName="Accent5" refType="h" fact="0.1353"/>
          <dgm:constr type="w" for="ch" forName="Accent5" refType="w" fact="0.0433"/>
          <dgm:constr type="h" for="ch" forName="Accent5" refType="h" fact="0.069"/>
          <dgm:constr type="l" for="ch" forName="Accent6" refType="w" fact="0.2296"/>
          <dgm:constr type="t" for="ch" forName="Accent6" refType="h" fact="0.53"/>
          <dgm:constr type="w" for="ch" forName="Accent6" refType="w" fact="0.0433"/>
          <dgm:constr type="h" for="ch" forName="Accent6" refType="h" fact="0.069"/>
          <dgm:constr type="l" for="ch" forName="Accent4" refType="w" fact="0.5537"/>
          <dgm:constr type="t" for="ch" forName="Accent4" refType="h" fact="0.9048"/>
          <dgm:constr type="w" for="ch" forName="Accent4" refType="w" fact="0.0598"/>
          <dgm:constr type="h" for="ch" forName="Accent4" refType="h" fact="0.0952"/>
        </dgm:constrLst>
      </dgm:if>
      <dgm:if name="Name5" axis="ch ch" ptType="node node" func="cnt" op="equ" val="3">
        <dgm:alg type="composite">
          <dgm:param type="ar" val="1.7557"/>
        </dgm:alg>
        <dgm:constrLst>
          <dgm:constr type="primFontSz" for="des" ptType="node" op="equ" val="65"/>
          <dgm:constr type="l" for="ch" forName="Parent" refType="w" fact="0.171"/>
          <dgm:constr type="t" for="ch" forName="Parent" refType="h" fact="0.039"/>
          <dgm:constr type="w" for="ch" forName="Parent" refType="w" fact="0.4875"/>
          <dgm:constr type="h" for="ch" forName="Parent" refType="h" fact="0.856"/>
          <dgm:constr type="l" for="ch" forName="Accent8" refType="w" fact="0.0373"/>
          <dgm:constr type="t" for="ch" forName="Accent8" refType="h" fact="0.6434"/>
          <dgm:constr type="w" for="ch" forName="Accent8" refType="w" fact="0.098"/>
          <dgm:constr type="h" for="ch" forName="Accent8" refType="h" fact="0.1721"/>
          <dgm:constr type="l" for="ch" forName="Accent1" refType="w" fact="0.4492"/>
          <dgm:constr type="t" for="ch" forName="Accent1" refType="h" fact="0"/>
          <dgm:constr type="w" for="ch" forName="Accent1" refType="w" fact="0.0542"/>
          <dgm:constr type="h" for="ch" forName="Accent1" refType="h" fact="0.0952"/>
          <dgm:constr type="l" for="ch" forName="Accent2" refType="w" fact="0.3209"/>
          <dgm:constr type="t" for="ch" forName="Accent2" refType="h" fact="0.8314"/>
          <dgm:constr type="w" for="ch" forName="Accent2" refType="w" fact="0.0393"/>
          <dgm:constr type="h" for="ch" forName="Accent2" refType="h" fact="0.069"/>
          <dgm:constr type="l" for="ch" forName="Accent3" refType="w" fact="0.6899"/>
          <dgm:constr type="t" for="ch" forName="Accent3" refType="h" fact="0.3864"/>
          <dgm:constr type="w" for="ch" forName="Accent3" refType="w" fact="0.0393"/>
          <dgm:constr type="h" for="ch" forName="Accent3" refType="h" fact="0.069"/>
          <dgm:constr type="l" for="ch" forName="Accent9" refType="w" fact="0.6201"/>
          <dgm:constr type="t" for="ch" forName="Accent9" refType="h" fact="0.27"/>
          <dgm:constr type="w" for="ch" forName="Accent9" refType="w" fact="0.0542"/>
          <dgm:constr type="h" for="ch" forName="Accent9" refType="h" fact="0.0952"/>
          <dgm:constr type="l" for="ch" forName="Child1" refType="w" fact="0.0186"/>
          <dgm:constr type="t" for="ch" forName="Child1" refType="h" fact="0.1935"/>
          <dgm:constr type="w" for="ch" forName="Child1" refType="w" fact="0.1982"/>
          <dgm:constr type="h" for="ch" forName="Child1" refType="h" fact="0.3479"/>
          <dgm:constr type="l" for="ch" forName="Child2" refType="w" fact="0.7086"/>
          <dgm:constr type="t" for="ch" forName="Child2" refType="h" fact="0.0298"/>
          <dgm:constr type="w" for="ch" forName="Child2" refType="w" fact="0.1982"/>
          <dgm:constr type="h" for="ch" forName="Child2" refType="h" fact="0.3479"/>
          <dgm:constr type="l" for="ch" forName="Child3" refType="w" fact="0.8018"/>
          <dgm:constr type="t" for="ch" forName="Child3" refType="h" fact="0.6312"/>
          <dgm:constr type="w" for="ch" forName="Child3" refType="w" fact="0.1982"/>
          <dgm:constr type="h" for="ch" forName="Child3" refType="h" fact="0.3479"/>
          <dgm:constr type="l" for="ch" forName="Accent12" refType="w" fact="0.7459"/>
          <dgm:constr type="t" for="ch" forName="Accent12" refType="h" fact="0.619"/>
          <dgm:constr type="w" for="ch" forName="Accent12" refType="w" fact="0.0393"/>
          <dgm:constr type="h" for="ch" forName="Accent12" refType="h" fact="0.069"/>
          <dgm:constr type="l" for="ch" forName="Accent4" refType="w" fact="0.5021"/>
          <dgm:constr type="t" for="ch" forName="Accent4" refType="h" fact="0.9048"/>
          <dgm:constr type="w" for="ch" forName="Accent4" refType="w" fact="0.0542"/>
          <dgm:constr type="h" for="ch" forName="Accent4" refType="h" fact="0.0952"/>
          <dgm:constr type="l" for="ch" forName="Accent10" refType="w" fact="0"/>
          <dgm:constr type="t" for="ch" forName="Accent10" refType="h" fact="0.8482"/>
          <dgm:constr type="w" for="ch" forName="Accent10" refType="w" fact="0.0393"/>
          <dgm:constr type="h" for="ch" forName="Accent10" refType="h" fact="0.069"/>
          <dgm:constr type="l" for="ch" forName="Accent11" refType="w" fact="0.3916"/>
          <dgm:constr type="t" for="ch" forName="Accent11" refType="h" fact="0.75"/>
          <dgm:constr type="w" for="ch" forName="Accent11" refType="w" fact="0.0393"/>
          <dgm:constr type="h" for="ch" forName="Accent11" refType="h" fact="0.069"/>
          <dgm:constr type="l" for="ch" forName="Accent7" refType="w" fact="0.3944"/>
          <dgm:constr type="t" for="ch" forName="Accent7" refType="h" fact="0.1383"/>
          <dgm:constr type="w" for="ch" forName="Accent7" refType="w" fact="0.0542"/>
          <dgm:constr type="h" for="ch" forName="Accent7" refType="h" fact="0.0952"/>
          <dgm:constr type="l" for="ch" forName="Accent5" refType="w" fact="0.3319"/>
          <dgm:constr type="t" for="ch" forName="Accent5" refType="h" fact="0.1353"/>
          <dgm:constr type="w" for="ch" forName="Accent5" refType="w" fact="0.0393"/>
          <dgm:constr type="h" for="ch" forName="Accent5" refType="h" fact="0.069"/>
          <dgm:constr type="l" for="ch" forName="Accent6" refType="w" fact="0.2082"/>
          <dgm:constr type="t" for="ch" forName="Accent6" refType="h" fact="0.53"/>
          <dgm:constr type="w" for="ch" forName="Accent6" refType="w" fact="0.0393"/>
          <dgm:constr type="h" for="ch" forName="Accent6" refType="h" fact="0.069"/>
        </dgm:constrLst>
      </dgm:if>
      <dgm:if name="Name6" axis="ch ch" ptType="node node" func="cnt" op="equ" val="4">
        <dgm:alg type="composite">
          <dgm:param type="ar" val="1.3749"/>
        </dgm:alg>
        <dgm:constrLst>
          <dgm:constr type="primFontSz" for="des" ptType="node" op="equ" val="65"/>
          <dgm:constr type="l" for="ch" forName="Parent" refType="w" fact="0.171"/>
          <dgm:constr type="t" for="ch" forName="Parent" refType="h" fact="0.0306"/>
          <dgm:constr type="w" for="ch" forName="Parent" refType="w" fact="0.4875"/>
          <dgm:constr type="h" for="ch" forName="Parent" refType="h" fact="0.6703"/>
          <dgm:constr type="l" for="ch" forName="Accent8" refType="w" fact="0.0373"/>
          <dgm:constr type="t" for="ch" forName="Accent8" refType="h" fact="0.5038"/>
          <dgm:constr type="w" for="ch" forName="Accent8" refType="w" fact="0.098"/>
          <dgm:constr type="h" for="ch" forName="Accent8" refType="h" fact="0.1348"/>
          <dgm:constr type="l" for="ch" forName="Accent1" refType="w" fact="0.4492"/>
          <dgm:constr type="t" for="ch" forName="Accent1" refType="h" fact="0"/>
          <dgm:constr type="w" for="ch" forName="Accent1" refType="w" fact="0.0542"/>
          <dgm:constr type="h" for="ch" forName="Accent1" refType="h" fact="0.0746"/>
          <dgm:constr type="l" for="ch" forName="Accent2" refType="w" fact="0.3209"/>
          <dgm:constr type="t" for="ch" forName="Accent2" refType="h" fact="0.6511"/>
          <dgm:constr type="w" for="ch" forName="Accent2" refType="w" fact="0.0393"/>
          <dgm:constr type="h" for="ch" forName="Accent2" refType="h" fact="0.054"/>
          <dgm:constr type="l" for="ch" forName="Accent3" refType="w" fact="0.6899"/>
          <dgm:constr type="t" for="ch" forName="Accent3" refType="h" fact="0.3026"/>
          <dgm:constr type="w" for="ch" forName="Accent3" refType="w" fact="0.0393"/>
          <dgm:constr type="h" for="ch" forName="Accent3" refType="h" fact="0.054"/>
          <dgm:constr type="l" for="ch" forName="Accent9" refType="w" fact="0.6201"/>
          <dgm:constr type="t" for="ch" forName="Accent9" refType="h" fact="0.2115"/>
          <dgm:constr type="w" for="ch" forName="Accent9" refType="w" fact="0.0542"/>
          <dgm:constr type="h" for="ch" forName="Accent9" refType="h" fact="0.0746"/>
          <dgm:constr type="l" for="ch" forName="Child1" refType="w" fact="0.0186"/>
          <dgm:constr type="t" for="ch" forName="Child1" refType="h" fact="0.1515"/>
          <dgm:constr type="w" for="ch" forName="Child1" refType="w" fact="0.1982"/>
          <dgm:constr type="h" for="ch" forName="Child1" refType="h" fact="0.2725"/>
          <dgm:constr type="l" for="ch" forName="Child2" refType="w" fact="0.7086"/>
          <dgm:constr type="t" for="ch" forName="Child2" refType="h" fact="0.0233"/>
          <dgm:constr type="w" for="ch" forName="Child2" refType="w" fact="0.1982"/>
          <dgm:constr type="h" for="ch" forName="Child2" refType="h" fact="0.2725"/>
          <dgm:constr type="l" for="ch" forName="Child3" refType="w" fact="0.8018"/>
          <dgm:constr type="t" for="ch" forName="Child3" refType="h" fact="0.4943"/>
          <dgm:constr type="w" for="ch" forName="Child3" refType="w" fact="0.1982"/>
          <dgm:constr type="h" for="ch" forName="Child3" refType="h" fact="0.2725"/>
          <dgm:constr type="l" for="ch" forName="Accent12" refType="w" fact="0.7459"/>
          <dgm:constr type="t" for="ch" forName="Accent12" refType="h" fact="0.4848"/>
          <dgm:constr type="w" for="ch" forName="Accent12" refType="w" fact="0.0393"/>
          <dgm:constr type="h" for="ch" forName="Accent12" refType="h" fact="0.054"/>
          <dgm:constr type="l" for="ch" forName="Accent4" refType="w" fact="0.5021"/>
          <dgm:constr type="t" for="ch" forName="Accent4" refType="h" fact="0.7085"/>
          <dgm:constr type="w" for="ch" forName="Accent4" refType="w" fact="0.0542"/>
          <dgm:constr type="h" for="ch" forName="Accent4" refType="h" fact="0.0746"/>
          <dgm:constr type="l" for="ch" forName="Accent10" refType="w" fact="0"/>
          <dgm:constr type="t" for="ch" forName="Accent10" refType="h" fact="0.6642"/>
          <dgm:constr type="w" for="ch" forName="Accent10" refType="w" fact="0.0393"/>
          <dgm:constr type="h" for="ch" forName="Accent10" refType="h" fact="0.054"/>
          <dgm:constr type="l" for="ch" forName="Accent11" refType="w" fact="0.3916"/>
          <dgm:constr type="t" for="ch" forName="Accent11" refType="h" fact="0.5873"/>
          <dgm:constr type="w" for="ch" forName="Accent11" refType="w" fact="0.0393"/>
          <dgm:constr type="h" for="ch" forName="Accent11" refType="h" fact="0.054"/>
          <dgm:constr type="l" for="ch" forName="Accent7" refType="w" fact="0.3944"/>
          <dgm:constr type="t" for="ch" forName="Accent7" refType="h" fact="0.1083"/>
          <dgm:constr type="w" for="ch" forName="Accent7" refType="w" fact="0.0542"/>
          <dgm:constr type="h" for="ch" forName="Accent7" refType="h" fact="0.0746"/>
          <dgm:constr type="l" for="ch" forName="Accent5" refType="w" fact="0.3319"/>
          <dgm:constr type="t" for="ch" forName="Accent5" refType="h" fact="0.1059"/>
          <dgm:constr type="w" for="ch" forName="Accent5" refType="w" fact="0.0393"/>
          <dgm:constr type="h" for="ch" forName="Accent5" refType="h" fact="0.054"/>
          <dgm:constr type="l" for="ch" forName="Accent6" refType="w" fact="0.2082"/>
          <dgm:constr type="t" for="ch" forName="Accent6" refType="h" fact="0.4151"/>
          <dgm:constr type="w" for="ch" forName="Accent6" refType="w" fact="0.0393"/>
          <dgm:constr type="h" for="ch" forName="Accent6" refType="h" fact="0.054"/>
          <dgm:constr type="l" for="ch" forName="Child4" refType="w" fact="0.2329"/>
          <dgm:constr type="t" for="ch" forName="Child4" refType="h" fact="0.7275"/>
          <dgm:constr type="w" for="ch" forName="Child4" refType="w" fact="0.1982"/>
          <dgm:constr type="h" for="ch" forName="Child4" refType="h" fact="0.2725"/>
          <dgm:constr type="l" for="ch" forName="Accent13" refType="w" fact="0.4099"/>
          <dgm:constr type="t" for="ch" forName="Accent13" refType="h" fact="0.7183"/>
          <dgm:constr type="w" for="ch" forName="Accent13" refType="w" fact="0.0393"/>
          <dgm:constr type="h" for="ch" forName="Accent13" refType="h" fact="0.054"/>
        </dgm:constrLst>
      </dgm:if>
      <dgm:else name="Name7">
        <dgm:alg type="composite">
          <dgm:param type="ar" val="1.1477"/>
        </dgm:alg>
        <dgm:constrLst>
          <dgm:constr type="primFontSz" for="des" ptType="node" op="equ" val="65"/>
          <dgm:constr type="l" for="ch" forName="Parent" refType="w" fact="0.171"/>
          <dgm:constr type="t" for="ch" forName="Parent" refType="h" fact="0.1907"/>
          <dgm:constr type="w" for="ch" forName="Parent" refType="w" fact="0.4875"/>
          <dgm:constr type="h" for="ch" forName="Parent" refType="h" fact="0.5596"/>
          <dgm:constr type="l" for="ch" forName="Accent8" refType="w" fact="0.0373"/>
          <dgm:constr type="t" for="ch" forName="Accent8" refType="h" fact="0.5858"/>
          <dgm:constr type="w" for="ch" forName="Accent8" refType="w" fact="0.098"/>
          <dgm:constr type="h" for="ch" forName="Accent8" refType="h" fact="0.1125"/>
          <dgm:constr type="l" for="ch" forName="Accent1" refType="w" fact="0.4492"/>
          <dgm:constr type="t" for="ch" forName="Accent1" refType="h" fact="0.1652"/>
          <dgm:constr type="w" for="ch" forName="Accent1" refType="w" fact="0.0542"/>
          <dgm:constr type="h" for="ch" forName="Accent1" refType="h" fact="0.0623"/>
          <dgm:constr type="l" for="ch" forName="Accent2" refType="w" fact="0.3209"/>
          <dgm:constr type="t" for="ch" forName="Accent2" refType="h" fact="0.7087"/>
          <dgm:constr type="w" for="ch" forName="Accent2" refType="w" fact="0.0393"/>
          <dgm:constr type="h" for="ch" forName="Accent2" refType="h" fact="0.0451"/>
          <dgm:constr type="l" for="ch" forName="Accent3" refType="w" fact="0.6899"/>
          <dgm:constr type="t" for="ch" forName="Accent3" refType="h" fact="0.4178"/>
          <dgm:constr type="w" for="ch" forName="Accent3" refType="w" fact="0.0393"/>
          <dgm:constr type="h" for="ch" forName="Accent3" refType="h" fact="0.0451"/>
          <dgm:constr type="l" for="ch" forName="Accent9" refType="w" fact="0.6201"/>
          <dgm:constr type="t" for="ch" forName="Accent9" refType="h" fact="0.3417"/>
          <dgm:constr type="w" for="ch" forName="Accent9" refType="w" fact="0.0542"/>
          <dgm:constr type="h" for="ch" forName="Accent9" refType="h" fact="0.0623"/>
          <dgm:constr type="l" for="ch" forName="Child1" refType="w" fact="0.0186"/>
          <dgm:constr type="t" for="ch" forName="Child1" refType="h" fact="0.2917"/>
          <dgm:constr type="w" for="ch" forName="Child1" refType="w" fact="0.1982"/>
          <dgm:constr type="h" for="ch" forName="Child1" refType="h" fact="0.2275"/>
          <dgm:constr type="l" for="ch" forName="Child2" refType="w" fact="0.7086"/>
          <dgm:constr type="t" for="ch" forName="Child2" refType="h" fact="0.1847"/>
          <dgm:constr type="w" for="ch" forName="Child2" refType="w" fact="0.1982"/>
          <dgm:constr type="h" for="ch" forName="Child2" refType="h" fact="0.2275"/>
          <dgm:constr type="l" for="ch" forName="Child3" refType="w" fact="0.8018"/>
          <dgm:constr type="t" for="ch" forName="Child3" refType="h" fact="0.5778"/>
          <dgm:constr type="w" for="ch" forName="Child3" refType="w" fact="0.1982"/>
          <dgm:constr type="h" for="ch" forName="Child3" refType="h" fact="0.2275"/>
          <dgm:constr type="l" for="ch" forName="Accent12" refType="w" fact="0.7459"/>
          <dgm:constr type="t" for="ch" forName="Accent12" refType="h" fact="0.5699"/>
          <dgm:constr type="w" for="ch" forName="Accent12" refType="w" fact="0.0393"/>
          <dgm:constr type="h" for="ch" forName="Accent12" refType="h" fact="0.0451"/>
          <dgm:constr type="l" for="ch" forName="Accent4" refType="w" fact="0.5021"/>
          <dgm:constr type="t" for="ch" forName="Accent4" refType="h" fact="0.7567"/>
          <dgm:constr type="w" for="ch" forName="Accent4" refType="w" fact="0.0542"/>
          <dgm:constr type="h" for="ch" forName="Accent4" refType="h" fact="0.0623"/>
          <dgm:constr type="l" for="ch" forName="Accent10" refType="w" fact="0"/>
          <dgm:constr type="t" for="ch" forName="Accent10" refType="h" fact="0.7197"/>
          <dgm:constr type="w" for="ch" forName="Accent10" refType="w" fact="0.0393"/>
          <dgm:constr type="h" for="ch" forName="Accent10" refType="h" fact="0.0451"/>
          <dgm:constr type="l" for="ch" forName="Accent11" refType="w" fact="0.3916"/>
          <dgm:constr type="t" for="ch" forName="Accent11" refType="h" fact="0.6555"/>
          <dgm:constr type="w" for="ch" forName="Accent11" refType="w" fact="0.0393"/>
          <dgm:constr type="h" for="ch" forName="Accent11" refType="h" fact="0.0451"/>
          <dgm:constr type="l" for="ch" forName="Accent7" refType="w" fact="0.3944"/>
          <dgm:constr type="t" for="ch" forName="Accent7" refType="h" fact="0.2556"/>
          <dgm:constr type="w" for="ch" forName="Accent7" refType="w" fact="0.0542"/>
          <dgm:constr type="h" for="ch" forName="Accent7" refType="h" fact="0.0623"/>
          <dgm:constr type="l" for="ch" forName="Accent5" refType="w" fact="0.3319"/>
          <dgm:constr type="t" for="ch" forName="Accent5" refType="h" fact="0.2536"/>
          <dgm:constr type="w" for="ch" forName="Accent5" refType="w" fact="0.0393"/>
          <dgm:constr type="h" for="ch" forName="Accent5" refType="h" fact="0.0451"/>
          <dgm:constr type="l" for="ch" forName="Accent6" refType="w" fact="0.2082"/>
          <dgm:constr type="t" for="ch" forName="Accent6" refType="h" fact="0.5117"/>
          <dgm:constr type="w" for="ch" forName="Accent6" refType="w" fact="0.0393"/>
          <dgm:constr type="h" for="ch" forName="Accent6" refType="h" fact="0.0451"/>
          <dgm:constr type="l" for="ch" forName="Child5" refType="w" fact="0.4219"/>
          <dgm:constr type="t" for="ch" forName="Child5" refType="h" fact="0"/>
          <dgm:constr type="w" for="ch" forName="Child5" refType="w" fact="0.1982"/>
          <dgm:constr type="h" for="ch" forName="Child5" refType="h" fact="0.2275"/>
          <dgm:constr type="l" for="ch" forName="Child4" refType="w" fact="0.2329"/>
          <dgm:constr type="t" for="ch" forName="Child4" refType="h" fact="0.7725"/>
          <dgm:constr type="w" for="ch" forName="Child4" refType="w" fact="0.1982"/>
          <dgm:constr type="h" for="ch" forName="Child4" refType="h" fact="0.2275"/>
          <dgm:constr type="l" for="ch" forName="Accent15" refType="w" fact="0.1775"/>
          <dgm:constr type="t" for="ch" forName="Accent15" refType="h" fact="0.2466"/>
          <dgm:constr type="w" for="ch" forName="Accent15" refType="w" fact="0.0393"/>
          <dgm:constr type="h" for="ch" forName="Accent15" refType="h" fact="0.0451"/>
          <dgm:constr type="l" for="ch" forName="Accent16" refType="w" fact="0.6351"/>
          <dgm:constr type="t" for="ch" forName="Accent16" refType="h" fact="0.056"/>
          <dgm:constr type="w" for="ch" forName="Accent16" refType="w" fact="0.0393"/>
          <dgm:constr type="h" for="ch" forName="Accent16" refType="h" fact="0.0451"/>
          <dgm:constr type="l" for="ch" forName="Accent13" refType="w" fact="0.4099"/>
          <dgm:constr type="t" for="ch" forName="Accent13" refType="h" fact="0.7648"/>
          <dgm:constr type="w" for="ch" forName="Accent13" refType="w" fact="0.0393"/>
          <dgm:constr type="h" for="ch" forName="Accent13" refType="h" fact="0.0451"/>
        </dgm:constrLst>
      </dgm:else>
    </dgm:choose>
    <dgm:forEach name="wrapper" axis="self" ptType="parTrans">
      <dgm:forEach name="accentRepeat1" axis="self">
        <dgm:layoutNode name="AccentHold1" styleLbl="node1">
          <dgm:alg type="sp"/>
          <dgm:shape xmlns:r="http://schemas.openxmlformats.org/officeDocument/2006/relationships" type="ellipse" r:blip="">
            <dgm:adjLst/>
          </dgm:shape>
          <dgm:presOf/>
        </dgm:layoutNode>
      </dgm:forEach>
      <dgm:forEach name="accentRepeat2" axis="self">
        <dgm:layoutNode name="AccentHold2" styleLbl="node1">
          <dgm:alg type="sp"/>
          <dgm:shape xmlns:r="http://schemas.openxmlformats.org/officeDocument/2006/relationships" type="ellipse" r:blip="">
            <dgm:adjLst/>
          </dgm:shape>
          <dgm:presOf/>
        </dgm:layoutNode>
      </dgm:forEach>
      <dgm:forEach name="accentRepeat3" axis="self">
        <dgm:layoutNode name="AccentHold3" styleLbl="node1">
          <dgm:alg type="sp"/>
          <dgm:shape xmlns:r="http://schemas.openxmlformats.org/officeDocument/2006/relationships" type="ellipse" r:blip="">
            <dgm:adjLst/>
          </dgm:shape>
          <dgm:presOf/>
        </dgm:layoutNode>
      </dgm:forEach>
    </dgm:forEach>
    <dgm:forEach name="Name8" axis="ch" ptType="node" cnt="1">
      <dgm:layoutNode name="Parent" styleLbl="node0">
        <dgm:varLst>
          <dgm:chMax val="5"/>
          <dgm:chPref val="5"/>
        </dgm:varLst>
        <dgm:alg type="tx"/>
        <dgm:shape xmlns:r="http://schemas.openxmlformats.org/officeDocument/2006/relationships" type="ellipse" r:blip="">
          <dgm:adjLst/>
        </dgm:shape>
        <dgm:presOf axis="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choose name="Name9">
        <dgm:if name="Name10" axis="ch" ptType="node" func="cnt" op="lte" val="4">
          <dgm:layoutNode name="Accent1" styleLbl="node1">
            <dgm:alg type="sp"/>
            <dgm:shape xmlns:r="http://schemas.openxmlformats.org/officeDocument/2006/relationships" type="ellipse" r:blip="">
              <dgm:adjLst/>
            </dgm:shape>
            <dgm:presOf/>
            <dgm:constrLst/>
          </dgm:layoutNode>
        </dgm:if>
        <dgm:else name="Name11"/>
      </dgm:choose>
      <dgm:layoutNode name="Accent2" styleLbl="node1">
        <dgm:alg type="sp"/>
        <dgm:shape xmlns:r="http://schemas.openxmlformats.org/officeDocument/2006/relationships" type="ellipse" r:blip="">
          <dgm:adjLst/>
        </dgm:shape>
        <dgm:presOf/>
        <dgm:constrLst/>
      </dgm:layoutNode>
      <dgm:layoutNode name="Accent3" styleLbl="node1">
        <dgm:alg type="sp"/>
        <dgm:shape xmlns:r="http://schemas.openxmlformats.org/officeDocument/2006/relationships" type="ellipse" r:blip="">
          <dgm:adjLst/>
        </dgm:shape>
        <dgm:presOf/>
        <dgm:constrLst/>
      </dgm:layoutNode>
      <dgm:layoutNode name="Accent4" styleLbl="node1">
        <dgm:alg type="sp"/>
        <dgm:shape xmlns:r="http://schemas.openxmlformats.org/officeDocument/2006/relationships" type="ellipse" r:blip="">
          <dgm:adjLst/>
        </dgm:shape>
        <dgm:presOf/>
        <dgm:constrLst/>
      </dgm:layoutNode>
      <dgm:layoutNode name="Accent5" styleLbl="node1">
        <dgm:alg type="sp"/>
        <dgm:shape xmlns:r="http://schemas.openxmlformats.org/officeDocument/2006/relationships" type="ellipse" r:blip="">
          <dgm:adjLst/>
        </dgm:shape>
        <dgm:presOf/>
        <dgm:constrLst/>
      </dgm:layoutNode>
      <dgm:layoutNode name="Accent6" styleLbl="node1">
        <dgm:alg type="sp"/>
        <dgm:shape xmlns:r="http://schemas.openxmlformats.org/officeDocument/2006/relationships" type="ellipse" r:blip="">
          <dgm:adjLst/>
        </dgm:shape>
        <dgm:presOf/>
        <dgm:constrLst/>
      </dgm:layoutNode>
    </dgm:forEach>
    <dgm:forEach name="Name12" axis="ch ch" ptType="node node" st="1 1" cnt="1 1">
      <dgm:layoutNode name="Child1" styleLbl="node1">
        <dgm:varLst>
          <dgm:chMax val="0"/>
          <dgm:chPref val="0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ellipse" r:blip="">
          <dgm:adjLst/>
        </dgm:shape>
        <dgm:presOf axis="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layoutNode name="Accent7">
        <dgm:alg type="sp"/>
        <dgm:shape xmlns:r="http://schemas.openxmlformats.org/officeDocument/2006/relationships" r:blip="">
          <dgm:adjLst/>
        </dgm:shape>
        <dgm:presOf/>
        <dgm:constrLst/>
        <dgm:forEach name="Name13" ref="accentRepeat1"/>
      </dgm:layoutNode>
      <dgm:layoutNode name="Accent8">
        <dgm:alg type="sp"/>
        <dgm:shape xmlns:r="http://schemas.openxmlformats.org/officeDocument/2006/relationships" r:blip="">
          <dgm:adjLst/>
        </dgm:shape>
        <dgm:presOf/>
        <dgm:constrLst/>
        <dgm:forEach name="Name14" ref="accentRepeat2"/>
      </dgm:layoutNode>
    </dgm:forEach>
    <dgm:forEach name="Name15" axis="ch ch" ptType="node node" st="1 2" cnt="1 1">
      <dgm:layoutNode name="Child2" styleLbl="node1">
        <dgm:varLst>
          <dgm:chMax val="0"/>
          <dgm:chPref val="0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ellipse" r:blip="">
          <dgm:adjLst/>
        </dgm:shape>
        <dgm:presOf axis="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layoutNode name="Accent9">
        <dgm:alg type="sp"/>
        <dgm:shape xmlns:r="http://schemas.openxmlformats.org/officeDocument/2006/relationships" r:blip="">
          <dgm:adjLst/>
        </dgm:shape>
        <dgm:presOf/>
        <dgm:constrLst/>
        <dgm:forEach name="Name16" ref="accentRepeat1"/>
      </dgm:layoutNode>
      <dgm:layoutNode name="Accent10">
        <dgm:alg type="sp"/>
        <dgm:shape xmlns:r="http://schemas.openxmlformats.org/officeDocument/2006/relationships" r:blip="">
          <dgm:adjLst/>
        </dgm:shape>
        <dgm:presOf/>
        <dgm:constrLst/>
        <dgm:forEach name="Name17" ref="accentRepeat2"/>
      </dgm:layoutNode>
      <dgm:layoutNode name="Accent11">
        <dgm:alg type="sp"/>
        <dgm:shape xmlns:r="http://schemas.openxmlformats.org/officeDocument/2006/relationships" r:blip="">
          <dgm:adjLst/>
        </dgm:shape>
        <dgm:presOf/>
        <dgm:constrLst/>
        <dgm:forEach name="Name18" ref="accentRepeat3"/>
      </dgm:layoutNode>
    </dgm:forEach>
    <dgm:forEach name="Name19" axis="ch ch" ptType="node node" st="1 3" cnt="1 1">
      <dgm:layoutNode name="Child3" styleLbl="node1">
        <dgm:varLst>
          <dgm:chMax val="0"/>
          <dgm:chPref val="0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ellipse" r:blip="">
          <dgm:adjLst/>
        </dgm:shape>
        <dgm:presOf axis="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layoutNode name="Accent12">
        <dgm:alg type="sp"/>
        <dgm:shape xmlns:r="http://schemas.openxmlformats.org/officeDocument/2006/relationships" r:blip="">
          <dgm:adjLst/>
        </dgm:shape>
        <dgm:presOf/>
        <dgm:constrLst/>
        <dgm:forEach name="Name20" ref="accentRepeat1"/>
      </dgm:layoutNode>
    </dgm:forEach>
    <dgm:forEach name="Name21" axis="ch ch" ptType="node node" st="1 4" cnt="1 1">
      <dgm:layoutNode name="Child4" styleLbl="node1">
        <dgm:varLst>
          <dgm:chMax val="0"/>
          <dgm:chPref val="0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ellipse" r:blip="">
          <dgm:adjLst/>
        </dgm:shape>
        <dgm:presOf axis="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layoutNode name="Accent13">
        <dgm:alg type="sp"/>
        <dgm:shape xmlns:r="http://schemas.openxmlformats.org/officeDocument/2006/relationships" r:blip="">
          <dgm:adjLst/>
        </dgm:shape>
        <dgm:presOf/>
        <dgm:constrLst/>
        <dgm:forEach name="Name22" ref="accentRepeat1"/>
      </dgm:layoutNode>
    </dgm:forEach>
    <dgm:forEach name="Name23" axis="ch ch" ptType="node node" st="1 5" cnt="1 1">
      <dgm:layoutNode name="Child5" styleLbl="node1">
        <dgm:varLst>
          <dgm:chMax val="0"/>
          <dgm:chPref val="0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ellipse" r:blip="">
          <dgm:adjLst/>
        </dgm:shape>
        <dgm:presOf axis="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layoutNode name="Accent15">
        <dgm:alg type="sp"/>
        <dgm:shape xmlns:r="http://schemas.openxmlformats.org/officeDocument/2006/relationships" r:blip="">
          <dgm:adjLst/>
        </dgm:shape>
        <dgm:presOf/>
        <dgm:constrLst/>
        <dgm:forEach name="Name24" ref="accentRepeat2"/>
      </dgm:layoutNode>
      <dgm:layoutNode name="Accent16">
        <dgm:alg type="sp"/>
        <dgm:shape xmlns:r="http://schemas.openxmlformats.org/officeDocument/2006/relationships" r:blip="">
          <dgm:adjLst/>
        </dgm:shape>
        <dgm:presOf/>
        <dgm:constrLst/>
        <dgm:forEach name="Name25" ref="accentRepeat3"/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a8a52e8c320b9a064ae3583ae3861c9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8020cb39231a0945110f9cd888b521a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72AD07-53A3-41FC-A530-2744C14395A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EA04023A-A2A1-445E-8B7C-04FB2DBA59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D5B660-4932-4A22-8C59-4E5235DA80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80DA688-7D80-4CC4-A6AC-8C0B24B3B8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curve letterhead</Template>
  <TotalTime>0</TotalTime>
  <Pages>3</Pages>
  <Words>212</Words>
  <Characters>1213</Characters>
  <Application>Microsoft Office Word</Application>
  <DocSecurity>0</DocSecurity>
  <Lines>10</Lines>
  <Paragraphs>2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2020-08-21T15:35:00Z</dcterms:created>
  <dcterms:modified xsi:type="dcterms:W3CDTF">2020-08-23T11:27:00Z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